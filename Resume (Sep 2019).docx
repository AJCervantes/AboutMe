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5DCC" w14:textId="77777777" w:rsidR="00816216" w:rsidRPr="00960A43" w:rsidRDefault="00EA0CE2" w:rsidP="00F8765D">
      <w:pPr>
        <w:pStyle w:val="Title"/>
        <w:jc w:val="center"/>
        <w:rPr>
          <w:b/>
          <w:sz w:val="52"/>
        </w:rPr>
      </w:pPr>
      <w:r w:rsidRPr="00960A43">
        <w:rPr>
          <w:b/>
          <w:sz w:val="52"/>
        </w:rPr>
        <w:t xml:space="preserve">Andrew </w:t>
      </w:r>
      <w:r w:rsidR="0039794B" w:rsidRPr="00960A43">
        <w:rPr>
          <w:b/>
          <w:sz w:val="52"/>
        </w:rPr>
        <w:t xml:space="preserve">J. </w:t>
      </w:r>
      <w:r w:rsidRPr="00960A43">
        <w:rPr>
          <w:b/>
          <w:sz w:val="52"/>
        </w:rPr>
        <w:t>Cervantes</w:t>
      </w:r>
    </w:p>
    <w:p w14:paraId="4B1D36AC" w14:textId="6BBBECB9" w:rsidR="00F8765D" w:rsidRPr="00960A43" w:rsidRDefault="00960A43" w:rsidP="00F8765D">
      <w:pPr>
        <w:pStyle w:val="Titl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609-675-3</w:t>
      </w:r>
      <w:r w:rsidR="00F8765D" w:rsidRPr="00960A43">
        <w:rPr>
          <w:b/>
          <w:sz w:val="24"/>
          <w:szCs w:val="24"/>
        </w:rPr>
        <w:t>825</w:t>
      </w:r>
    </w:p>
    <w:p w14:paraId="3AC73CFA" w14:textId="6DE9C42A" w:rsidR="00F8765D" w:rsidRPr="00960A43" w:rsidRDefault="00715D14" w:rsidP="00F8765D">
      <w:pPr>
        <w:pStyle w:val="Title"/>
        <w:jc w:val="center"/>
        <w:rPr>
          <w:b/>
          <w:sz w:val="24"/>
          <w:szCs w:val="24"/>
        </w:rPr>
      </w:pPr>
      <w:r w:rsidRPr="00960A43">
        <w:rPr>
          <w:b/>
          <w:sz w:val="24"/>
          <w:szCs w:val="24"/>
        </w:rPr>
        <w:t>Andrew.Cervantes@tufts.edu</w:t>
      </w:r>
    </w:p>
    <w:p w14:paraId="087B0A28" w14:textId="1F619523" w:rsidR="00F8765D" w:rsidRDefault="00F8765D" w:rsidP="00F8765D">
      <w:pPr>
        <w:spacing w:after="0"/>
      </w:pPr>
      <w:r>
        <w:t>Tufts University</w:t>
      </w:r>
      <w:r>
        <w:tab/>
      </w:r>
      <w:r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240055">
        <w:t>Permanent Residence</w:t>
      </w:r>
      <w:r w:rsidR="00960A43">
        <w:t xml:space="preserve">              </w:t>
      </w:r>
    </w:p>
    <w:p w14:paraId="73415102" w14:textId="6CAC0C52" w:rsidR="00F8765D" w:rsidRDefault="00D36C7D" w:rsidP="00F8765D">
      <w:pPr>
        <w:spacing w:after="0"/>
      </w:pPr>
      <w:r>
        <w:t>2</w:t>
      </w:r>
      <w:r w:rsidR="00194037">
        <w:t>4</w:t>
      </w:r>
      <w:r>
        <w:t xml:space="preserve"> Burget Avenue</w:t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</w:r>
      <w:r w:rsidR="00960A43">
        <w:tab/>
        <w:t xml:space="preserve">   </w:t>
      </w:r>
      <w:r w:rsidR="00194037">
        <w:tab/>
      </w:r>
      <w:r w:rsidR="00194037">
        <w:tab/>
      </w:r>
      <w:r w:rsidR="00271479">
        <w:t>20 Eddlewood Place</w:t>
      </w:r>
    </w:p>
    <w:p w14:paraId="2BCDA793" w14:textId="64D0767B" w:rsidR="0039794B" w:rsidRDefault="00F8765D" w:rsidP="00F8765D">
      <w:pPr>
        <w:spacing w:after="0"/>
      </w:pPr>
      <w:r>
        <w:t xml:space="preserve">Medford MA, 02155 </w:t>
      </w:r>
      <w:r w:rsidR="00271479">
        <w:tab/>
      </w:r>
      <w:r w:rsidR="00271479">
        <w:tab/>
      </w:r>
      <w:r w:rsidR="00271479">
        <w:tab/>
      </w:r>
      <w:r w:rsidR="00271479">
        <w:tab/>
      </w:r>
      <w:r w:rsidR="00271479">
        <w:tab/>
      </w:r>
      <w:r w:rsidR="00271479">
        <w:tab/>
      </w:r>
      <w:r w:rsidR="00271479">
        <w:tab/>
      </w:r>
      <w:r w:rsidR="00271479">
        <w:tab/>
      </w:r>
      <w:r w:rsidR="00271479">
        <w:tab/>
        <w:t>M</w:t>
      </w:r>
      <w:r w:rsidR="00C13C33">
        <w:t>oun</w:t>
      </w:r>
      <w:r w:rsidR="00271479">
        <w:t>t Laurel, NJ, 08054</w:t>
      </w:r>
    </w:p>
    <w:sdt>
      <w:sdtPr>
        <w:alias w:val="Education:"/>
        <w:tag w:val="Education:"/>
        <w:id w:val="807127995"/>
        <w:placeholder>
          <w:docPart w:val="7F665F92C0DC49F8A116D89D1E490F98"/>
        </w:placeholder>
        <w:temporary/>
        <w:showingPlcHdr/>
      </w:sdtPr>
      <w:sdtEndPr/>
      <w:sdtContent>
        <w:p w14:paraId="0BA270F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033EDC21" w14:textId="77777777" w:rsidR="00FC3F3F" w:rsidRDefault="00FC3F3F" w:rsidP="00654812">
      <w:pPr>
        <w:pStyle w:val="ListBullet"/>
        <w:numPr>
          <w:ilvl w:val="0"/>
          <w:numId w:val="0"/>
        </w:numPr>
        <w:ind w:left="216"/>
        <w:rPr>
          <w:b/>
        </w:rPr>
      </w:pPr>
    </w:p>
    <w:p w14:paraId="71D4A744" w14:textId="1698E967" w:rsidR="0034007C" w:rsidRDefault="0034007C" w:rsidP="00654812">
      <w:pPr>
        <w:pStyle w:val="ListBullet"/>
        <w:numPr>
          <w:ilvl w:val="0"/>
          <w:numId w:val="0"/>
        </w:numPr>
        <w:ind w:left="216"/>
      </w:pPr>
      <w:r w:rsidRPr="0034007C">
        <w:rPr>
          <w:b/>
        </w:rPr>
        <w:t>Tufts University</w:t>
      </w:r>
      <w:r w:rsidR="00CF01E9">
        <w:rPr>
          <w:b/>
        </w:rPr>
        <w:t xml:space="preserve"> </w:t>
      </w:r>
      <w:r w:rsidRPr="00CF01E9">
        <w:rPr>
          <w:b/>
        </w:rPr>
        <w:t>School of Engineering</w:t>
      </w:r>
      <w:r w:rsidR="00C13C33">
        <w:tab/>
      </w:r>
      <w:r w:rsidR="00C13C33">
        <w:tab/>
      </w:r>
      <w:r w:rsidR="00C13C33">
        <w:tab/>
      </w:r>
      <w:r w:rsidR="00C13C33">
        <w:tab/>
      </w:r>
      <w:r w:rsidR="00C13C33">
        <w:tab/>
      </w:r>
      <w:r w:rsidR="00C13C33">
        <w:tab/>
      </w:r>
      <w:r w:rsidRPr="0034007C">
        <w:t>Medford, Massachusetts</w:t>
      </w:r>
    </w:p>
    <w:p w14:paraId="0621DF5B" w14:textId="4096B4D8" w:rsidR="00654812" w:rsidRDefault="00654812" w:rsidP="00654812">
      <w:pPr>
        <w:pStyle w:val="ListBullet"/>
        <w:numPr>
          <w:ilvl w:val="0"/>
          <w:numId w:val="0"/>
        </w:numPr>
        <w:ind w:left="216"/>
      </w:pPr>
      <w:r w:rsidRPr="00CF01E9">
        <w:rPr>
          <w:i/>
        </w:rPr>
        <w:t>Bachelor of Science</w:t>
      </w:r>
      <w:r w:rsidR="00CF01E9" w:rsidRPr="00CF01E9">
        <w:rPr>
          <w:i/>
        </w:rPr>
        <w:t xml:space="preserve"> in </w:t>
      </w:r>
      <w:r w:rsidR="00785D44">
        <w:rPr>
          <w:i/>
        </w:rPr>
        <w:t>Computer Scie</w:t>
      </w:r>
      <w:r w:rsidR="00FE0CB5">
        <w:rPr>
          <w:i/>
        </w:rPr>
        <w:t xml:space="preserve">nce, </w:t>
      </w:r>
      <w:r w:rsidR="002A269E">
        <w:rPr>
          <w:i/>
        </w:rPr>
        <w:t>a</w:t>
      </w:r>
      <w:r w:rsidRPr="00CF01E9">
        <w:rPr>
          <w:i/>
        </w:rPr>
        <w:t>nticipated May 2021</w:t>
      </w:r>
    </w:p>
    <w:p w14:paraId="0189B0B6" w14:textId="06F79F67" w:rsidR="00FF082A" w:rsidRPr="00D36C7D" w:rsidRDefault="00273BA1" w:rsidP="00D36C7D">
      <w:pPr>
        <w:pStyle w:val="ListBullet"/>
        <w:numPr>
          <w:ilvl w:val="0"/>
          <w:numId w:val="0"/>
        </w:numPr>
        <w:ind w:left="216"/>
        <w:rPr>
          <w:color w:val="auto"/>
        </w:rPr>
      </w:pPr>
      <w:r>
        <w:t>GPA</w:t>
      </w:r>
      <w:r w:rsidR="00F022B5">
        <w:t xml:space="preserve"> </w:t>
      </w:r>
      <w:r>
        <w:t>(</w:t>
      </w:r>
      <w:r w:rsidR="00F022B5">
        <w:t>a</w:t>
      </w:r>
      <w:r>
        <w:t xml:space="preserve">s of </w:t>
      </w:r>
      <w:r w:rsidR="007468DE">
        <w:t xml:space="preserve">September </w:t>
      </w:r>
      <w:r>
        <w:t>2019</w:t>
      </w:r>
      <w:r w:rsidR="00B80954">
        <w:t>)</w:t>
      </w:r>
      <w:r>
        <w:rPr>
          <w:color w:val="auto"/>
        </w:rPr>
        <w:t>: 3.5</w:t>
      </w:r>
      <w:r w:rsidR="00BC5159">
        <w:rPr>
          <w:color w:val="auto"/>
        </w:rPr>
        <w:t>6</w:t>
      </w:r>
      <w:bookmarkStart w:id="0" w:name="_GoBack"/>
      <w:bookmarkEnd w:id="0"/>
    </w:p>
    <w:p w14:paraId="7CFD3408" w14:textId="18344E86" w:rsidR="00FF082A" w:rsidRDefault="00ED1380" w:rsidP="00FF082A">
      <w:pPr>
        <w:pStyle w:val="Heading1"/>
      </w:pPr>
      <w:r>
        <w:t xml:space="preserve">Work / Personal </w:t>
      </w:r>
      <w:r w:rsidR="00FF082A">
        <w:t>Projects</w:t>
      </w:r>
    </w:p>
    <w:p w14:paraId="5E991202" w14:textId="77777777" w:rsidR="001F5257" w:rsidRDefault="001F5257" w:rsidP="001F5257">
      <w:pPr>
        <w:pStyle w:val="ListBullet"/>
        <w:numPr>
          <w:ilvl w:val="0"/>
          <w:numId w:val="0"/>
        </w:numPr>
        <w:ind w:left="720"/>
      </w:pPr>
    </w:p>
    <w:p w14:paraId="0AA57E4B" w14:textId="1DABB059" w:rsidR="00C0418D" w:rsidRDefault="001A2165" w:rsidP="00C0418D">
      <w:pPr>
        <w:pStyle w:val="ListBullet"/>
        <w:numPr>
          <w:ilvl w:val="0"/>
          <w:numId w:val="32"/>
        </w:numPr>
      </w:pPr>
      <w:r>
        <w:t>D</w:t>
      </w:r>
      <w:r w:rsidR="005E02D1">
        <w:t>atabase d</w:t>
      </w:r>
      <w:r w:rsidR="00FF082A">
        <w:t>e</w:t>
      </w:r>
      <w:r w:rsidR="005E02D1">
        <w:t>-</w:t>
      </w:r>
      <w:r w:rsidR="00FF082A">
        <w:t xml:space="preserve">duplication: Software </w:t>
      </w:r>
      <w:r w:rsidR="005B3F65">
        <w:t xml:space="preserve">program </w:t>
      </w:r>
      <w:r w:rsidR="00FF082A">
        <w:t xml:space="preserve">written in </w:t>
      </w:r>
      <w:r w:rsidR="00385066">
        <w:t>C and the</w:t>
      </w:r>
      <w:r w:rsidR="00194037">
        <w:t>n</w:t>
      </w:r>
      <w:r w:rsidR="00385066">
        <w:t xml:space="preserve"> transferred and </w:t>
      </w:r>
      <w:r w:rsidR="005B3F65">
        <w:t>adapted for</w:t>
      </w:r>
      <w:r w:rsidR="009628B1">
        <w:t xml:space="preserve"> use in</w:t>
      </w:r>
      <w:r w:rsidR="00385066">
        <w:t xml:space="preserve"> </w:t>
      </w:r>
      <w:r w:rsidR="00FF082A">
        <w:t>R for the New Jersey Department of Health</w:t>
      </w:r>
      <w:r w:rsidR="004079DF">
        <w:t>. The program used an algorithm based on several patient variables t</w:t>
      </w:r>
      <w:r w:rsidR="00FF082A">
        <w:t xml:space="preserve">o identify duplicate </w:t>
      </w:r>
      <w:r w:rsidR="003E10E3">
        <w:t>entries</w:t>
      </w:r>
      <w:r w:rsidR="00FF082A">
        <w:t xml:space="preserve"> in the </w:t>
      </w:r>
      <w:r w:rsidR="000D0079">
        <w:t xml:space="preserve">state’s notifiable disease </w:t>
      </w:r>
      <w:r w:rsidR="00FF082A">
        <w:t>database.</w:t>
      </w:r>
      <w:r w:rsidR="009C0CAA">
        <w:t xml:space="preserve"> </w:t>
      </w:r>
      <w:r w:rsidR="004079DF">
        <w:t xml:space="preserve">The program resulted in a list of unique patient identification numbers </w:t>
      </w:r>
      <w:r w:rsidR="009C0CAA">
        <w:t xml:space="preserve"> and a </w:t>
      </w:r>
      <w:r w:rsidR="00194037">
        <w:t>percent</w:t>
      </w:r>
      <w:r w:rsidR="004079DF">
        <w:t xml:space="preserve">age </w:t>
      </w:r>
      <w:r w:rsidR="009C0CAA">
        <w:t xml:space="preserve">that </w:t>
      </w:r>
      <w:r w:rsidR="004079DF">
        <w:t>represented</w:t>
      </w:r>
      <w:r w:rsidR="009C0CAA">
        <w:t xml:space="preserve"> </w:t>
      </w:r>
      <w:r w:rsidR="00194037">
        <w:t xml:space="preserve">the </w:t>
      </w:r>
      <w:r w:rsidR="004079DF">
        <w:t xml:space="preserve">probability </w:t>
      </w:r>
      <w:r w:rsidR="00194037">
        <w:t>that two pe</w:t>
      </w:r>
      <w:r w:rsidR="004079DF">
        <w:t>rson entries</w:t>
      </w:r>
      <w:r w:rsidR="00194037">
        <w:t xml:space="preserve"> were the same</w:t>
      </w:r>
      <w:r w:rsidR="004079DF">
        <w:t xml:space="preserve"> person and should be merged</w:t>
      </w:r>
      <w:r w:rsidR="00194037">
        <w:t xml:space="preserve">. </w:t>
      </w:r>
      <w:r w:rsidR="004079DF">
        <w:t>A secondary part of the program identified duplicate disease “cases” assigned to one person, which also were subsequently merged.</w:t>
      </w:r>
    </w:p>
    <w:p w14:paraId="391867C5" w14:textId="6A5CF164" w:rsidR="00194037" w:rsidRDefault="00194037" w:rsidP="00C0418D">
      <w:pPr>
        <w:pStyle w:val="ListBullet"/>
        <w:numPr>
          <w:ilvl w:val="0"/>
          <w:numId w:val="32"/>
        </w:numPr>
      </w:pPr>
      <w:r>
        <w:t xml:space="preserve">AboutMe webpage: Software written in html/CSS and used </w:t>
      </w:r>
      <w:r w:rsidR="007A5592">
        <w:t xml:space="preserve">as a platform to </w:t>
      </w:r>
      <w:r>
        <w:t xml:space="preserve">provide a </w:t>
      </w:r>
      <w:r w:rsidR="007A5592">
        <w:t xml:space="preserve">centralized location to </w:t>
      </w:r>
      <w:r w:rsidR="00A44588">
        <w:t xml:space="preserve">highlight and </w:t>
      </w:r>
      <w:r w:rsidR="007A5592">
        <w:t>share</w:t>
      </w:r>
      <w:r>
        <w:t xml:space="preserve"> projects and information</w:t>
      </w:r>
      <w:r w:rsidR="007A5592">
        <w:t xml:space="preserve"> with interested parties</w:t>
      </w:r>
      <w:r>
        <w:t>.</w:t>
      </w:r>
    </w:p>
    <w:p w14:paraId="5FCC542A" w14:textId="0A348166" w:rsidR="00273BA1" w:rsidRDefault="00666DC1" w:rsidP="00273BA1">
      <w:pPr>
        <w:pStyle w:val="Heading1"/>
      </w:pPr>
      <w:r>
        <w:t xml:space="preserve">School </w:t>
      </w:r>
      <w:r w:rsidR="00273BA1">
        <w:t>Projects</w:t>
      </w:r>
    </w:p>
    <w:p w14:paraId="1BA71E17" w14:textId="77777777" w:rsidR="001F5257" w:rsidRDefault="001F5257" w:rsidP="001F5257">
      <w:pPr>
        <w:pStyle w:val="ListBullet"/>
        <w:numPr>
          <w:ilvl w:val="0"/>
          <w:numId w:val="0"/>
        </w:numPr>
        <w:ind w:left="720"/>
      </w:pPr>
    </w:p>
    <w:p w14:paraId="55629D4E" w14:textId="3154C21A" w:rsidR="00224E70" w:rsidRDefault="00273BA1" w:rsidP="00224E70">
      <w:pPr>
        <w:pStyle w:val="ListBullet"/>
        <w:numPr>
          <w:ilvl w:val="0"/>
          <w:numId w:val="34"/>
        </w:numPr>
      </w:pPr>
      <w:r>
        <w:t>G</w:t>
      </w:r>
      <w:r w:rsidR="00666DC1">
        <w:t>ERP</w:t>
      </w:r>
      <w:r>
        <w:t xml:space="preserve">: </w:t>
      </w:r>
      <w:r w:rsidR="001D1BA5">
        <w:t>C</w:t>
      </w:r>
      <w:r>
        <w:t>reating a program that performs the grep function, searching for the location of a word in directory</w:t>
      </w:r>
    </w:p>
    <w:p w14:paraId="359D03B1" w14:textId="77777777" w:rsidR="00224E70" w:rsidRDefault="00273BA1" w:rsidP="00224E70">
      <w:pPr>
        <w:pStyle w:val="ListBullet"/>
        <w:numPr>
          <w:ilvl w:val="0"/>
          <w:numId w:val="34"/>
        </w:numPr>
      </w:pPr>
      <w:r>
        <w:t>Breadth First Search: Creating the search to find the closest connection between two vertices in a graph</w:t>
      </w:r>
    </w:p>
    <w:p w14:paraId="1BF18BA0" w14:textId="4A0B7BE6" w:rsidR="00273BA1" w:rsidRPr="00273BA1" w:rsidRDefault="00273BA1" w:rsidP="00224E70">
      <w:pPr>
        <w:pStyle w:val="ListBullet"/>
        <w:numPr>
          <w:ilvl w:val="0"/>
          <w:numId w:val="34"/>
        </w:numPr>
      </w:pPr>
      <w:r>
        <w:t xml:space="preserve">GitHub link: </w:t>
      </w:r>
      <w:hyperlink r:id="rId8" w:history="1">
        <w:r w:rsidR="00F022B5" w:rsidRPr="00A80B51">
          <w:rPr>
            <w:rStyle w:val="Hyperlink"/>
          </w:rPr>
          <w:t>https://github.com/AJCervantes?tab=repositories</w:t>
        </w:r>
      </w:hyperlink>
      <w:r w:rsidR="00F022B5">
        <w:t xml:space="preserve"> </w:t>
      </w:r>
    </w:p>
    <w:p w14:paraId="5097C48C" w14:textId="41CCF1BD" w:rsidR="00960A43" w:rsidRDefault="00715D14" w:rsidP="009A0ACA">
      <w:pPr>
        <w:pStyle w:val="Heading1"/>
      </w:pPr>
      <w:r>
        <w:t>Skills</w:t>
      </w:r>
    </w:p>
    <w:p w14:paraId="4E0A45E1" w14:textId="77777777" w:rsidR="001F5257" w:rsidRDefault="001F5257" w:rsidP="001F5257">
      <w:pPr>
        <w:pStyle w:val="ListBullet"/>
        <w:numPr>
          <w:ilvl w:val="0"/>
          <w:numId w:val="0"/>
        </w:numPr>
        <w:ind w:left="720"/>
      </w:pPr>
    </w:p>
    <w:p w14:paraId="555237E9" w14:textId="753A0622" w:rsidR="00224E70" w:rsidRDefault="00960A43" w:rsidP="00224E70">
      <w:pPr>
        <w:pStyle w:val="ListBullet"/>
        <w:numPr>
          <w:ilvl w:val="0"/>
          <w:numId w:val="35"/>
        </w:numPr>
      </w:pPr>
      <w:r>
        <w:t>Programming</w:t>
      </w:r>
      <w:r w:rsidR="0067239B">
        <w:t xml:space="preserve"> languages</w:t>
      </w:r>
      <w:r>
        <w:t xml:space="preserve">: </w:t>
      </w:r>
      <w:r w:rsidR="00957CD0">
        <w:t xml:space="preserve">C, </w:t>
      </w:r>
      <w:r>
        <w:t xml:space="preserve">C++, </w:t>
      </w:r>
      <w:r w:rsidR="00194037">
        <w:t xml:space="preserve">html, R, </w:t>
      </w:r>
      <w:r w:rsidR="00957CD0">
        <w:t xml:space="preserve">VHDL, </w:t>
      </w:r>
      <w:r>
        <w:t xml:space="preserve">MATLAB, Visual Basic, </w:t>
      </w:r>
      <w:r w:rsidR="00957CD0">
        <w:t>Mathematica</w:t>
      </w:r>
    </w:p>
    <w:p w14:paraId="3CFA8A2B" w14:textId="77777777" w:rsidR="00224E70" w:rsidRDefault="00666DC1" w:rsidP="00224E70">
      <w:pPr>
        <w:pStyle w:val="ListBullet"/>
        <w:numPr>
          <w:ilvl w:val="1"/>
          <w:numId w:val="35"/>
        </w:numPr>
      </w:pPr>
      <w:r>
        <w:t xml:space="preserve">Experience with Data Structures, Machine </w:t>
      </w:r>
      <w:r w:rsidR="004F599F">
        <w:t>Learning</w:t>
      </w:r>
      <w:r>
        <w:t>, and Assembly Language</w:t>
      </w:r>
    </w:p>
    <w:p w14:paraId="0B98AEE7" w14:textId="77777777" w:rsidR="00224E70" w:rsidRDefault="00194037" w:rsidP="00224E70">
      <w:pPr>
        <w:pStyle w:val="ListBullet"/>
        <w:numPr>
          <w:ilvl w:val="1"/>
          <w:numId w:val="35"/>
        </w:numPr>
      </w:pPr>
      <w:r>
        <w:t xml:space="preserve">Currently </w:t>
      </w:r>
      <w:r w:rsidR="00C20E53">
        <w:t>learning</w:t>
      </w:r>
      <w:r>
        <w:t>: Python, JavaScript, Latex, C#</w:t>
      </w:r>
    </w:p>
    <w:p w14:paraId="2DDCA8C9" w14:textId="77777777" w:rsidR="00224E70" w:rsidRDefault="0067239B" w:rsidP="00224E70">
      <w:pPr>
        <w:pStyle w:val="ListBullet"/>
        <w:numPr>
          <w:ilvl w:val="0"/>
          <w:numId w:val="35"/>
        </w:numPr>
      </w:pPr>
      <w:r>
        <w:t>Basic</w:t>
      </w:r>
      <w:r w:rsidR="00194037">
        <w:t xml:space="preserve"> </w:t>
      </w:r>
      <w:r>
        <w:t>knowledge</w:t>
      </w:r>
      <w:r w:rsidR="00194037">
        <w:t xml:space="preserve"> </w:t>
      </w:r>
      <w:r>
        <w:t xml:space="preserve">of </w:t>
      </w:r>
      <w:r w:rsidR="00194037">
        <w:t>the Unity Game Engine</w:t>
      </w:r>
    </w:p>
    <w:p w14:paraId="6670E44A" w14:textId="77777777" w:rsidR="00224E70" w:rsidRDefault="004F599F" w:rsidP="00224E70">
      <w:pPr>
        <w:pStyle w:val="ListBullet"/>
        <w:numPr>
          <w:ilvl w:val="0"/>
          <w:numId w:val="35"/>
        </w:numPr>
      </w:pPr>
      <w:r>
        <w:t>Proficient in Microsoft Office (Word, PowerPoint, Excel)</w:t>
      </w:r>
    </w:p>
    <w:p w14:paraId="72A1465A" w14:textId="5A6F143E" w:rsidR="00224E70" w:rsidRDefault="006A2073" w:rsidP="00224E70">
      <w:pPr>
        <w:pStyle w:val="ListBullet"/>
        <w:numPr>
          <w:ilvl w:val="0"/>
          <w:numId w:val="35"/>
        </w:numPr>
      </w:pPr>
      <w:r>
        <w:t>Work</w:t>
      </w:r>
      <w:r w:rsidR="00C47658">
        <w:t>ing as part of a</w:t>
      </w:r>
      <w:r>
        <w:t xml:space="preserve"> team</w:t>
      </w:r>
      <w:r w:rsidR="00C47658">
        <w:t xml:space="preserve"> on various</w:t>
      </w:r>
      <w:r>
        <w:t xml:space="preserve"> projects</w:t>
      </w:r>
      <w:r w:rsidR="00224E70">
        <w:t xml:space="preserve"> (e.g., </w:t>
      </w:r>
      <w:r w:rsidR="00C47658">
        <w:t xml:space="preserve">developing a </w:t>
      </w:r>
      <w:r>
        <w:t xml:space="preserve">Space Invaders </w:t>
      </w:r>
      <w:r w:rsidR="00C47658">
        <w:t xml:space="preserve">game </w:t>
      </w:r>
      <w:r>
        <w:t>with an FPGA and</w:t>
      </w:r>
      <w:r w:rsidR="00C47658">
        <w:t xml:space="preserve"> designing</w:t>
      </w:r>
      <w:r>
        <w:t xml:space="preserve"> a silent vibrating alarm clock</w:t>
      </w:r>
      <w:r w:rsidR="000E1EAE">
        <w:t xml:space="preserve"> prototype</w:t>
      </w:r>
      <w:r w:rsidR="00224E70">
        <w:t>)</w:t>
      </w:r>
    </w:p>
    <w:p w14:paraId="27598222" w14:textId="7268855B" w:rsidR="00666DC1" w:rsidRDefault="00666DC1" w:rsidP="00224E70">
      <w:pPr>
        <w:pStyle w:val="ListBullet"/>
        <w:numPr>
          <w:ilvl w:val="0"/>
          <w:numId w:val="35"/>
        </w:numPr>
      </w:pPr>
      <w:r>
        <w:t>Training in light</w:t>
      </w:r>
      <w:r w:rsidR="00D54929">
        <w:t xml:space="preserve"> and heavy</w:t>
      </w:r>
      <w:r>
        <w:t xml:space="preserve"> machinery </w:t>
      </w:r>
      <w:r w:rsidR="000843CB">
        <w:t xml:space="preserve">operation, </w:t>
      </w:r>
      <w:r>
        <w:t>including laser cutting</w:t>
      </w:r>
      <w:r w:rsidR="00C030C5">
        <w:t xml:space="preserve">, </w:t>
      </w:r>
      <w:r w:rsidR="003279E5">
        <w:t>d</w:t>
      </w:r>
      <w:r w:rsidR="00C030C5">
        <w:t xml:space="preserve">rill </w:t>
      </w:r>
      <w:r w:rsidR="003279E5">
        <w:t>p</w:t>
      </w:r>
      <w:r w:rsidR="00C030C5">
        <w:t>ress</w:t>
      </w:r>
      <w:r w:rsidR="001666AB">
        <w:t>, and 3D printing</w:t>
      </w:r>
      <w:r w:rsidR="00C030C5">
        <w:t xml:space="preserve"> </w:t>
      </w:r>
    </w:p>
    <w:p w14:paraId="2ED0F769" w14:textId="77777777" w:rsidR="000E1EAE" w:rsidRDefault="000E1EAE" w:rsidP="000E1EAE">
      <w:pPr>
        <w:pStyle w:val="ListBullet"/>
        <w:numPr>
          <w:ilvl w:val="0"/>
          <w:numId w:val="0"/>
        </w:numPr>
        <w:ind w:left="360"/>
      </w:pPr>
    </w:p>
    <w:p w14:paraId="4D76CBEA" w14:textId="1CB3B64D" w:rsidR="00E115F4" w:rsidRDefault="00E85EF5" w:rsidP="00E115F4">
      <w:pPr>
        <w:pStyle w:val="Heading1"/>
      </w:pPr>
      <w:r>
        <w:lastRenderedPageBreak/>
        <w:t>Employment</w:t>
      </w:r>
      <w:r w:rsidR="00E115F4">
        <w:t xml:space="preserve"> </w:t>
      </w:r>
      <w:r w:rsidR="00654812">
        <w:t>History</w:t>
      </w:r>
    </w:p>
    <w:p w14:paraId="331DA0F8" w14:textId="77777777" w:rsidR="0054058E" w:rsidRDefault="0054058E" w:rsidP="004C4242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</w:p>
    <w:p w14:paraId="78E04DD3" w14:textId="0F256ECA" w:rsidR="007A2220" w:rsidRDefault="004C4242" w:rsidP="004C4242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</w:t>
      </w:r>
      <w:r w:rsidR="00045E1F">
        <w:rPr>
          <w:rFonts w:asciiTheme="majorHAnsi" w:hAnsiTheme="majorHAnsi"/>
          <w:b/>
          <w:sz w:val="24"/>
        </w:rPr>
        <w:t>EALTH DATA S</w:t>
      </w:r>
      <w:r w:rsidR="00F7427C">
        <w:rPr>
          <w:rFonts w:asciiTheme="majorHAnsi" w:hAnsiTheme="majorHAnsi"/>
          <w:b/>
          <w:sz w:val="24"/>
        </w:rPr>
        <w:t>PECIALIST</w:t>
      </w:r>
      <w:r w:rsidRPr="000641E5">
        <w:rPr>
          <w:rFonts w:asciiTheme="majorHAnsi" w:hAnsiTheme="majorHAnsi"/>
          <w:b/>
          <w:sz w:val="24"/>
        </w:rPr>
        <w:t xml:space="preserve">| </w:t>
      </w:r>
      <w:r>
        <w:rPr>
          <w:rFonts w:asciiTheme="majorHAnsi" w:hAnsiTheme="majorHAnsi"/>
          <w:b/>
          <w:sz w:val="24"/>
        </w:rPr>
        <w:t>M</w:t>
      </w:r>
      <w:r w:rsidR="00045E1F">
        <w:rPr>
          <w:rFonts w:asciiTheme="majorHAnsi" w:hAnsiTheme="majorHAnsi"/>
          <w:b/>
          <w:sz w:val="24"/>
        </w:rPr>
        <w:t>AY</w:t>
      </w:r>
      <w:r w:rsidRPr="000641E5">
        <w:rPr>
          <w:rFonts w:asciiTheme="majorHAnsi" w:hAnsiTheme="majorHAnsi"/>
          <w:b/>
          <w:sz w:val="24"/>
        </w:rPr>
        <w:t xml:space="preserve"> – </w:t>
      </w:r>
      <w:r w:rsidR="00045E1F">
        <w:rPr>
          <w:rFonts w:asciiTheme="majorHAnsi" w:hAnsiTheme="majorHAnsi"/>
          <w:b/>
          <w:sz w:val="24"/>
        </w:rPr>
        <w:t>AUGUST 2019</w:t>
      </w:r>
    </w:p>
    <w:p w14:paraId="695A2FB6" w14:textId="7D0D0E08" w:rsidR="004C4242" w:rsidRPr="000641E5" w:rsidRDefault="00045E1F" w:rsidP="004C4242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NEW JERSEY DEPARTMENT OF HEALTH I</w:t>
      </w:r>
      <w:r w:rsidR="003E7A86">
        <w:rPr>
          <w:rFonts w:asciiTheme="majorHAnsi" w:hAnsiTheme="majorHAnsi"/>
          <w:b/>
          <w:sz w:val="24"/>
        </w:rPr>
        <w:t>NFECTIOUS &amp; ZOONOTIC DISEASE PROGRAM</w:t>
      </w:r>
      <w:r>
        <w:rPr>
          <w:rFonts w:asciiTheme="majorHAnsi" w:hAnsiTheme="majorHAnsi"/>
          <w:b/>
          <w:sz w:val="24"/>
        </w:rPr>
        <w:t>, TRENTON</w:t>
      </w:r>
      <w:r w:rsidR="0041061C">
        <w:rPr>
          <w:rFonts w:asciiTheme="majorHAnsi" w:hAnsiTheme="majorHAnsi"/>
          <w:b/>
          <w:sz w:val="24"/>
        </w:rPr>
        <w:t>,</w:t>
      </w:r>
      <w:r>
        <w:rPr>
          <w:rFonts w:asciiTheme="majorHAnsi" w:hAnsiTheme="majorHAnsi"/>
          <w:b/>
          <w:sz w:val="24"/>
        </w:rPr>
        <w:t xml:space="preserve"> N</w:t>
      </w:r>
      <w:r w:rsidR="0041061C">
        <w:rPr>
          <w:rFonts w:asciiTheme="majorHAnsi" w:hAnsiTheme="majorHAnsi"/>
          <w:b/>
          <w:sz w:val="24"/>
        </w:rPr>
        <w:t xml:space="preserve">EW </w:t>
      </w:r>
      <w:r>
        <w:rPr>
          <w:rFonts w:asciiTheme="majorHAnsi" w:hAnsiTheme="majorHAnsi"/>
          <w:b/>
          <w:sz w:val="24"/>
        </w:rPr>
        <w:t>J</w:t>
      </w:r>
      <w:r w:rsidR="0041061C">
        <w:rPr>
          <w:rFonts w:asciiTheme="majorHAnsi" w:hAnsiTheme="majorHAnsi"/>
          <w:b/>
          <w:sz w:val="24"/>
        </w:rPr>
        <w:t>ERSEY</w:t>
      </w:r>
      <w:r w:rsidR="005B36FF">
        <w:rPr>
          <w:rFonts w:asciiTheme="majorHAnsi" w:hAnsiTheme="majorHAnsi"/>
          <w:b/>
          <w:sz w:val="24"/>
        </w:rPr>
        <w:t xml:space="preserve"> </w:t>
      </w:r>
      <w:r w:rsidR="005B36FF" w:rsidRPr="005B36FF">
        <w:rPr>
          <w:rFonts w:asciiTheme="majorHAnsi" w:hAnsiTheme="majorHAnsi"/>
          <w:bCs/>
          <w:i/>
          <w:iCs/>
          <w:sz w:val="24"/>
        </w:rPr>
        <w:t>(hired through contract with 22</w:t>
      </w:r>
      <w:r w:rsidR="005B36FF" w:rsidRPr="005B36FF">
        <w:rPr>
          <w:rFonts w:asciiTheme="majorHAnsi" w:hAnsiTheme="majorHAnsi"/>
          <w:bCs/>
          <w:i/>
          <w:iCs/>
          <w:sz w:val="24"/>
          <w:vertAlign w:val="superscript"/>
        </w:rPr>
        <w:t>nd</w:t>
      </w:r>
      <w:r w:rsidR="005B36FF" w:rsidRPr="005B36FF">
        <w:rPr>
          <w:rFonts w:asciiTheme="majorHAnsi" w:hAnsiTheme="majorHAnsi"/>
          <w:bCs/>
          <w:i/>
          <w:iCs/>
          <w:sz w:val="24"/>
        </w:rPr>
        <w:t xml:space="preserve"> Century Staffing </w:t>
      </w:r>
      <w:r w:rsidR="0047238B">
        <w:rPr>
          <w:rFonts w:asciiTheme="majorHAnsi" w:hAnsiTheme="majorHAnsi"/>
          <w:bCs/>
          <w:i/>
          <w:iCs/>
          <w:sz w:val="24"/>
        </w:rPr>
        <w:t>Techologies</w:t>
      </w:r>
      <w:r w:rsidR="005B36FF" w:rsidRPr="005B36FF">
        <w:rPr>
          <w:rFonts w:asciiTheme="majorHAnsi" w:hAnsiTheme="majorHAnsi"/>
          <w:bCs/>
          <w:i/>
          <w:iCs/>
          <w:sz w:val="24"/>
        </w:rPr>
        <w:t>)</w:t>
      </w:r>
    </w:p>
    <w:p w14:paraId="28B9EDB8" w14:textId="77777777" w:rsidR="0095440F" w:rsidRDefault="007234E5" w:rsidP="0095440F">
      <w:pPr>
        <w:pStyle w:val="ListBullet"/>
        <w:numPr>
          <w:ilvl w:val="0"/>
          <w:numId w:val="36"/>
        </w:numPr>
      </w:pPr>
      <w:r>
        <w:t xml:space="preserve">Created </w:t>
      </w:r>
      <w:r w:rsidR="00A22FA2">
        <w:t>a</w:t>
      </w:r>
      <w:r>
        <w:t xml:space="preserve"> </w:t>
      </w:r>
      <w:r w:rsidR="00C27B8F">
        <w:t xml:space="preserve">database </w:t>
      </w:r>
      <w:r>
        <w:t>de</w:t>
      </w:r>
      <w:r w:rsidR="00C27B8F">
        <w:t>-</w:t>
      </w:r>
      <w:r>
        <w:t>duplication program to identify duplicate</w:t>
      </w:r>
      <w:r w:rsidR="000F613C">
        <w:t xml:space="preserve"> record</w:t>
      </w:r>
      <w:r>
        <w:t>s</w:t>
      </w:r>
      <w:r w:rsidR="000F613C">
        <w:t>, perform merges,</w:t>
      </w:r>
      <w:r>
        <w:t xml:space="preserve"> and </w:t>
      </w:r>
      <w:r w:rsidR="00920457">
        <w:t>i</w:t>
      </w:r>
      <w:r w:rsidR="006D7D12">
        <w:t>mprove data quality and database efficiency</w:t>
      </w:r>
      <w:r w:rsidR="0050473D">
        <w:t>.</w:t>
      </w:r>
    </w:p>
    <w:p w14:paraId="338C0BDC" w14:textId="77777777" w:rsidR="0095440F" w:rsidRDefault="008C1371" w:rsidP="0095440F">
      <w:pPr>
        <w:pStyle w:val="ListBullet"/>
        <w:numPr>
          <w:ilvl w:val="0"/>
          <w:numId w:val="36"/>
        </w:numPr>
      </w:pPr>
      <w:r>
        <w:t>D</w:t>
      </w:r>
      <w:r w:rsidR="00920457">
        <w:t>esign</w:t>
      </w:r>
      <w:r>
        <w:t xml:space="preserve">ed </w:t>
      </w:r>
      <w:r w:rsidR="00920457">
        <w:t>both a program and a</w:t>
      </w:r>
      <w:r>
        <w:t xml:space="preserve"> logic</w:t>
      </w:r>
      <w:r w:rsidR="00920457">
        <w:t xml:space="preserve"> algorithm,</w:t>
      </w:r>
      <w:r w:rsidR="00E652FE">
        <w:t xml:space="preserve"> involving many </w:t>
      </w:r>
      <w:r w:rsidR="006961F2">
        <w:t xml:space="preserve">iterations </w:t>
      </w:r>
      <w:r w:rsidR="00E652FE">
        <w:t>and de</w:t>
      </w:r>
      <w:r w:rsidR="006961F2">
        <w:t>-</w:t>
      </w:r>
      <w:r w:rsidR="00E652FE">
        <w:t>bug</w:t>
      </w:r>
      <w:r w:rsidR="006961F2">
        <w:t>ging</w:t>
      </w:r>
      <w:r w:rsidR="00E652FE">
        <w:t xml:space="preserve"> in order to create </w:t>
      </w:r>
      <w:r w:rsidR="004B6FCF">
        <w:t>an</w:t>
      </w:r>
      <w:r w:rsidR="00E652FE">
        <w:t xml:space="preserve"> optimal product</w:t>
      </w:r>
      <w:r w:rsidR="0050473D">
        <w:t>.</w:t>
      </w:r>
    </w:p>
    <w:p w14:paraId="402CDF92" w14:textId="77777777" w:rsidR="0095440F" w:rsidRDefault="00A04420" w:rsidP="0095440F">
      <w:pPr>
        <w:pStyle w:val="ListBullet"/>
        <w:numPr>
          <w:ilvl w:val="0"/>
          <w:numId w:val="36"/>
        </w:numPr>
      </w:pPr>
      <w:r>
        <w:t>Developed a</w:t>
      </w:r>
      <w:r w:rsidR="000C161E">
        <w:t xml:space="preserve">n </w:t>
      </w:r>
      <w:r w:rsidR="00C976B4">
        <w:t>e</w:t>
      </w:r>
      <w:r w:rsidR="000C161E">
        <w:t>asy-to-understand, step-by-step user</w:t>
      </w:r>
      <w:r>
        <w:t xml:space="preserve"> </w:t>
      </w:r>
      <w:r w:rsidR="000C161E">
        <w:t>protocol/</w:t>
      </w:r>
      <w:r>
        <w:t>training guide for non-computer scientists to use the program as part of an ongoing data improvement intiaitive.</w:t>
      </w:r>
    </w:p>
    <w:p w14:paraId="1C67A40E" w14:textId="77777777" w:rsidR="0095440F" w:rsidRDefault="007F14C1" w:rsidP="0095440F">
      <w:pPr>
        <w:pStyle w:val="ListBullet"/>
        <w:numPr>
          <w:ilvl w:val="0"/>
          <w:numId w:val="36"/>
        </w:numPr>
      </w:pPr>
      <w:r>
        <w:t>Gave a presentation on the program/</w:t>
      </w:r>
      <w:r w:rsidR="001666AB">
        <w:t>algorithm</w:t>
      </w:r>
      <w:r w:rsidR="00A22FA2">
        <w:t xml:space="preserve"> to </w:t>
      </w:r>
      <w:r w:rsidR="00C976B4">
        <w:t>senior program staff</w:t>
      </w:r>
      <w:r w:rsidR="00A92269">
        <w:t xml:space="preserve"> and shared ideas with information technology programmers for how the algorithm could be incorporated </w:t>
      </w:r>
      <w:r w:rsidR="00306CC2">
        <w:t xml:space="preserve">as a template </w:t>
      </w:r>
      <w:r w:rsidR="00A92269">
        <w:t>into</w:t>
      </w:r>
      <w:r w:rsidR="0031629E">
        <w:t xml:space="preserve"> the </w:t>
      </w:r>
      <w:r w:rsidR="00306CC2">
        <w:t xml:space="preserve">state’s </w:t>
      </w:r>
      <w:r w:rsidR="0031629E">
        <w:t>notifiable disease database.</w:t>
      </w:r>
    </w:p>
    <w:p w14:paraId="35655B13" w14:textId="35050398" w:rsidR="004C4242" w:rsidRDefault="00875FBC" w:rsidP="0095440F">
      <w:pPr>
        <w:pStyle w:val="ListBullet"/>
        <w:numPr>
          <w:ilvl w:val="0"/>
          <w:numId w:val="36"/>
        </w:numPr>
      </w:pPr>
      <w:r>
        <w:t>Merged approximately 7</w:t>
      </w:r>
      <w:r w:rsidR="004A71AC">
        <w:t>,</w:t>
      </w:r>
      <w:r>
        <w:t xml:space="preserve">000 </w:t>
      </w:r>
      <w:r w:rsidR="00354704">
        <w:t xml:space="preserve">duplicate person </w:t>
      </w:r>
      <w:r w:rsidR="00A9755F">
        <w:t xml:space="preserve">records </w:t>
      </w:r>
      <w:r>
        <w:t xml:space="preserve">across 3 </w:t>
      </w:r>
      <w:r w:rsidR="00A9755F">
        <w:t xml:space="preserve">communicable </w:t>
      </w:r>
      <w:r>
        <w:t>diseases (Hepati</w:t>
      </w:r>
      <w:r w:rsidR="006A2073">
        <w:t>tis C, Hepatitis B, and Lyme)</w:t>
      </w:r>
      <w:r w:rsidR="0050473D">
        <w:t>.</w:t>
      </w:r>
    </w:p>
    <w:p w14:paraId="43CD9961" w14:textId="77777777" w:rsidR="00306CC2" w:rsidRDefault="00306CC2" w:rsidP="00715D14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</w:p>
    <w:p w14:paraId="6AEDD337" w14:textId="77777777" w:rsidR="00FA6370" w:rsidRDefault="00715D14" w:rsidP="00715D14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  <w:r w:rsidRPr="000641E5">
        <w:rPr>
          <w:rFonts w:asciiTheme="majorHAnsi" w:hAnsiTheme="majorHAnsi"/>
          <w:b/>
          <w:sz w:val="24"/>
        </w:rPr>
        <w:t xml:space="preserve">FRONT DESK </w:t>
      </w:r>
      <w:r w:rsidR="00666DC1">
        <w:rPr>
          <w:rFonts w:asciiTheme="majorHAnsi" w:hAnsiTheme="majorHAnsi"/>
          <w:b/>
          <w:sz w:val="24"/>
        </w:rPr>
        <w:t>ASSO</w:t>
      </w:r>
      <w:r w:rsidR="004A71AC">
        <w:rPr>
          <w:rFonts w:asciiTheme="majorHAnsi" w:hAnsiTheme="majorHAnsi"/>
          <w:b/>
          <w:sz w:val="24"/>
        </w:rPr>
        <w:t>C</w:t>
      </w:r>
      <w:r w:rsidR="00666DC1">
        <w:rPr>
          <w:rFonts w:asciiTheme="majorHAnsi" w:hAnsiTheme="majorHAnsi"/>
          <w:b/>
          <w:sz w:val="24"/>
        </w:rPr>
        <w:t>IATE</w:t>
      </w:r>
      <w:r w:rsidRPr="000641E5">
        <w:rPr>
          <w:rFonts w:asciiTheme="majorHAnsi" w:hAnsiTheme="majorHAnsi"/>
          <w:b/>
          <w:sz w:val="24"/>
        </w:rPr>
        <w:t xml:space="preserve"> | 2018 – PRESENT</w:t>
      </w:r>
    </w:p>
    <w:p w14:paraId="1910E911" w14:textId="40CCDB5E" w:rsidR="00715D14" w:rsidRPr="000641E5" w:rsidRDefault="00715D14" w:rsidP="00715D14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4"/>
        </w:rPr>
      </w:pPr>
      <w:r w:rsidRPr="000641E5">
        <w:rPr>
          <w:rFonts w:asciiTheme="majorHAnsi" w:hAnsiTheme="majorHAnsi"/>
          <w:b/>
          <w:sz w:val="24"/>
        </w:rPr>
        <w:t xml:space="preserve">TUFTS UNIVERSITY, </w:t>
      </w:r>
      <w:r w:rsidR="00666DC1">
        <w:rPr>
          <w:rFonts w:asciiTheme="majorHAnsi" w:hAnsiTheme="majorHAnsi"/>
          <w:b/>
          <w:sz w:val="24"/>
        </w:rPr>
        <w:t>MEDFORD,</w:t>
      </w:r>
      <w:r w:rsidRPr="000641E5">
        <w:rPr>
          <w:rFonts w:asciiTheme="majorHAnsi" w:hAnsiTheme="majorHAnsi"/>
          <w:b/>
          <w:sz w:val="24"/>
        </w:rPr>
        <w:t xml:space="preserve"> MASSACHUSSETS</w:t>
      </w:r>
    </w:p>
    <w:p w14:paraId="2BEB45CD" w14:textId="77777777" w:rsidR="00CD5E9C" w:rsidRDefault="00821FC5" w:rsidP="00CD5E9C">
      <w:pPr>
        <w:pStyle w:val="ListBullet"/>
        <w:numPr>
          <w:ilvl w:val="0"/>
          <w:numId w:val="37"/>
        </w:numPr>
      </w:pPr>
      <w:r>
        <w:t>Maintain front desk area, providing information to students and parents about financial aid and class enrollment.</w:t>
      </w:r>
    </w:p>
    <w:p w14:paraId="44A06A45" w14:textId="77777777" w:rsidR="00CD5E9C" w:rsidRDefault="00821FC5" w:rsidP="00CD5E9C">
      <w:pPr>
        <w:pStyle w:val="ListBullet"/>
        <w:numPr>
          <w:ilvl w:val="0"/>
          <w:numId w:val="37"/>
        </w:numPr>
      </w:pPr>
      <w:r>
        <w:t>Respond to telephone and in-person information requests.</w:t>
      </w:r>
    </w:p>
    <w:p w14:paraId="3DC9A394" w14:textId="29C34E52" w:rsidR="00194037" w:rsidRDefault="00194037" w:rsidP="00CD5E9C">
      <w:pPr>
        <w:pStyle w:val="ListBullet"/>
        <w:numPr>
          <w:ilvl w:val="0"/>
          <w:numId w:val="37"/>
        </w:numPr>
      </w:pPr>
      <w:r>
        <w:t xml:space="preserve">Handle private information including SSNs, bank information, and academic standing. </w:t>
      </w:r>
    </w:p>
    <w:p w14:paraId="62B74F10" w14:textId="2D60FE6B" w:rsidR="007A2220" w:rsidRDefault="00E115F4" w:rsidP="00E115F4">
      <w:pPr>
        <w:pStyle w:val="Heading2"/>
      </w:pPr>
      <w:r>
        <w:t>Lifeguard/swim instructor</w:t>
      </w:r>
      <w:r w:rsidR="00654812">
        <w:t xml:space="preserve"> &amp; </w:t>
      </w:r>
      <w:r>
        <w:t>camp counselor | </w:t>
      </w:r>
      <w:r w:rsidR="000C20BC">
        <w:t xml:space="preserve">MAY - </w:t>
      </w:r>
      <w:r w:rsidR="00654812">
        <w:t xml:space="preserve">August 2015 </w:t>
      </w:r>
      <w:r w:rsidR="00715D14">
        <w:t>–</w:t>
      </w:r>
      <w:r w:rsidR="00654812">
        <w:t xml:space="preserve"> </w:t>
      </w:r>
      <w:r w:rsidR="00715D14">
        <w:t>2018</w:t>
      </w:r>
      <w:r w:rsidR="00D95CAE">
        <w:t xml:space="preserve"> </w:t>
      </w:r>
    </w:p>
    <w:p w14:paraId="124AC8F5" w14:textId="4901BCDD" w:rsidR="00E115F4" w:rsidRDefault="00E115F4" w:rsidP="00E115F4">
      <w:pPr>
        <w:pStyle w:val="Heading2"/>
      </w:pPr>
      <w:r>
        <w:t>Excel LEarning Center</w:t>
      </w:r>
      <w:r w:rsidR="00654812">
        <w:t>, m</w:t>
      </w:r>
      <w:r w:rsidR="00D95CAE">
        <w:t>OUN</w:t>
      </w:r>
      <w:r w:rsidR="00654812">
        <w:t>t laurel, new jersey</w:t>
      </w:r>
    </w:p>
    <w:p w14:paraId="5D09655F" w14:textId="77777777" w:rsidR="00CD5E9C" w:rsidRDefault="00715D14" w:rsidP="00CD5E9C">
      <w:pPr>
        <w:pStyle w:val="ListBullet"/>
        <w:numPr>
          <w:ilvl w:val="0"/>
          <w:numId w:val="38"/>
        </w:numPr>
      </w:pPr>
      <w:r>
        <w:t xml:space="preserve">Summer </w:t>
      </w:r>
      <w:r w:rsidR="00F022B5">
        <w:t>20</w:t>
      </w:r>
      <w:r>
        <w:t xml:space="preserve">17 – Summer </w:t>
      </w:r>
      <w:r w:rsidR="00F022B5">
        <w:t>20</w:t>
      </w:r>
      <w:r>
        <w:t>18: Head lifeguard</w:t>
      </w:r>
      <w:r w:rsidR="00960A43">
        <w:t>/morning and evening shift counselor</w:t>
      </w:r>
    </w:p>
    <w:p w14:paraId="3CF91D95" w14:textId="77777777" w:rsidR="00CD5E9C" w:rsidRDefault="00194037" w:rsidP="00CD5E9C">
      <w:pPr>
        <w:pStyle w:val="ListBullet"/>
        <w:numPr>
          <w:ilvl w:val="1"/>
          <w:numId w:val="38"/>
        </w:numPr>
      </w:pPr>
      <w:r>
        <w:t>Help to keep the kids active and engaged at camp</w:t>
      </w:r>
    </w:p>
    <w:p w14:paraId="3EA7C743" w14:textId="77777777" w:rsidR="00CD5E9C" w:rsidRDefault="00715D14" w:rsidP="00CD5E9C">
      <w:pPr>
        <w:pStyle w:val="ListBullet"/>
        <w:numPr>
          <w:ilvl w:val="0"/>
          <w:numId w:val="38"/>
        </w:numPr>
      </w:pPr>
      <w:r>
        <w:t xml:space="preserve">Summer </w:t>
      </w:r>
      <w:r w:rsidR="00F022B5">
        <w:t>20</w:t>
      </w:r>
      <w:r>
        <w:t xml:space="preserve">15 – Summer </w:t>
      </w:r>
      <w:r w:rsidR="00F022B5">
        <w:t>20</w:t>
      </w:r>
      <w:r>
        <w:t>16: Co-lifeguard and part-time counselor</w:t>
      </w:r>
    </w:p>
    <w:p w14:paraId="4B5E433E" w14:textId="0D5CDD70" w:rsidR="00194037" w:rsidRDefault="00194037" w:rsidP="00CD5E9C">
      <w:pPr>
        <w:pStyle w:val="ListBullet"/>
        <w:numPr>
          <w:ilvl w:val="1"/>
          <w:numId w:val="38"/>
        </w:numPr>
      </w:pPr>
      <w:r>
        <w:t>CPR and First Aid certified</w:t>
      </w:r>
    </w:p>
    <w:p w14:paraId="44C69708" w14:textId="77777777" w:rsidR="0041061C" w:rsidRPr="00D36C7D" w:rsidRDefault="0041061C" w:rsidP="0041061C">
      <w:pPr>
        <w:pStyle w:val="ListBullet"/>
        <w:numPr>
          <w:ilvl w:val="0"/>
          <w:numId w:val="0"/>
        </w:numPr>
        <w:ind w:left="432"/>
      </w:pPr>
    </w:p>
    <w:p w14:paraId="479EE9CA" w14:textId="5C8B947B" w:rsidR="00086152" w:rsidRDefault="00086152" w:rsidP="00086152">
      <w:pPr>
        <w:pStyle w:val="ListBullet"/>
        <w:numPr>
          <w:ilvl w:val="0"/>
          <w:numId w:val="0"/>
        </w:numPr>
        <w:rPr>
          <w:color w:val="2A7B88" w:themeColor="accent1" w:themeShade="BF"/>
          <w:sz w:val="28"/>
        </w:rPr>
      </w:pPr>
      <w:r w:rsidRPr="00715D14">
        <w:rPr>
          <w:rFonts w:asciiTheme="majorHAnsi" w:hAnsiTheme="majorHAnsi"/>
          <w:b/>
          <w:color w:val="2A7B88" w:themeColor="accent1" w:themeShade="BF"/>
          <w:sz w:val="28"/>
        </w:rPr>
        <w:t>Clubs &amp; Activities:</w:t>
      </w:r>
      <w:r w:rsidRPr="00715D14">
        <w:rPr>
          <w:color w:val="2A7B88" w:themeColor="accent1" w:themeShade="BF"/>
          <w:sz w:val="28"/>
        </w:rPr>
        <w:t xml:space="preserve"> </w:t>
      </w:r>
    </w:p>
    <w:p w14:paraId="2CD1D874" w14:textId="77777777" w:rsidR="001F5257" w:rsidRPr="001F5257" w:rsidRDefault="001F5257" w:rsidP="001F5257">
      <w:pPr>
        <w:pStyle w:val="ListBullet"/>
        <w:numPr>
          <w:ilvl w:val="0"/>
          <w:numId w:val="0"/>
        </w:numPr>
        <w:ind w:left="720"/>
      </w:pPr>
    </w:p>
    <w:p w14:paraId="028193A3" w14:textId="71678E7A" w:rsidR="00AE7126" w:rsidRDefault="00086152" w:rsidP="00AE7126">
      <w:pPr>
        <w:pStyle w:val="ListBullet"/>
        <w:numPr>
          <w:ilvl w:val="0"/>
          <w:numId w:val="39"/>
        </w:numPr>
      </w:pPr>
      <w:r w:rsidRPr="00715D14">
        <w:rPr>
          <w:color w:val="auto"/>
          <w:u w:val="single"/>
        </w:rPr>
        <w:t xml:space="preserve">Electric Racing </w:t>
      </w:r>
      <w:r w:rsidR="00F022B5">
        <w:rPr>
          <w:color w:val="auto"/>
          <w:u w:val="single"/>
        </w:rPr>
        <w:t>C</w:t>
      </w:r>
      <w:r w:rsidRPr="00715D14">
        <w:rPr>
          <w:color w:val="auto"/>
          <w:u w:val="single"/>
        </w:rPr>
        <w:t>lub</w:t>
      </w:r>
      <w:r w:rsidR="00F022B5">
        <w:rPr>
          <w:color w:val="auto"/>
          <w:u w:val="single"/>
        </w:rPr>
        <w:t>:</w:t>
      </w:r>
      <w:r w:rsidR="00F022B5" w:rsidRPr="00F022B5">
        <w:rPr>
          <w:color w:val="auto"/>
        </w:rPr>
        <w:t xml:space="preserve"> </w:t>
      </w:r>
      <w:r w:rsidR="00F022B5">
        <w:t xml:space="preserve"> </w:t>
      </w:r>
      <w:r w:rsidRPr="00F022B5">
        <w:rPr>
          <w:color w:val="auto"/>
        </w:rPr>
        <w:t>Worked on the cooling system and electrical protection equipment</w:t>
      </w:r>
      <w:r w:rsidR="00F022B5">
        <w:rPr>
          <w:color w:val="auto"/>
        </w:rPr>
        <w:t xml:space="preserve">; attended </w:t>
      </w:r>
      <w:r w:rsidRPr="00F022B5">
        <w:rPr>
          <w:color w:val="auto"/>
        </w:rPr>
        <w:t>the Formula Hybrid Competition in New Hampshire</w:t>
      </w:r>
    </w:p>
    <w:p w14:paraId="4E1D9967" w14:textId="77777777" w:rsidR="00AE7126" w:rsidRDefault="00086152" w:rsidP="00AE7126">
      <w:pPr>
        <w:pStyle w:val="ListBullet"/>
        <w:numPr>
          <w:ilvl w:val="0"/>
          <w:numId w:val="39"/>
        </w:numPr>
      </w:pPr>
      <w:r w:rsidRPr="00AE7126">
        <w:rPr>
          <w:color w:val="auto"/>
          <w:u w:val="single"/>
        </w:rPr>
        <w:t>Team Captain</w:t>
      </w:r>
      <w:r w:rsidR="00821FC5" w:rsidRPr="00AE7126">
        <w:rPr>
          <w:color w:val="auto"/>
          <w:u w:val="single"/>
        </w:rPr>
        <w:t>:</w:t>
      </w:r>
      <w:r w:rsidR="00821FC5" w:rsidRPr="00AE7126">
        <w:rPr>
          <w:color w:val="auto"/>
        </w:rPr>
        <w:t xml:space="preserve"> </w:t>
      </w:r>
      <w:r w:rsidRPr="00AE7126">
        <w:rPr>
          <w:color w:val="auto"/>
        </w:rPr>
        <w:t xml:space="preserve">Captained the </w:t>
      </w:r>
      <w:r w:rsidR="00F022B5" w:rsidRPr="00AE7126">
        <w:rPr>
          <w:color w:val="auto"/>
        </w:rPr>
        <w:t>high school t</w:t>
      </w:r>
      <w:r w:rsidRPr="00AE7126">
        <w:rPr>
          <w:color w:val="auto"/>
        </w:rPr>
        <w:t xml:space="preserve">ennis </w:t>
      </w:r>
      <w:r w:rsidR="00821FC5" w:rsidRPr="00AE7126">
        <w:rPr>
          <w:color w:val="auto"/>
        </w:rPr>
        <w:t>and</w:t>
      </w:r>
      <w:r w:rsidRPr="00AE7126">
        <w:rPr>
          <w:color w:val="auto"/>
        </w:rPr>
        <w:t xml:space="preserve"> </w:t>
      </w:r>
      <w:r w:rsidR="00F022B5" w:rsidRPr="00AE7126">
        <w:rPr>
          <w:color w:val="auto"/>
        </w:rPr>
        <w:t>s</w:t>
      </w:r>
      <w:r w:rsidRPr="00AE7126">
        <w:rPr>
          <w:color w:val="auto"/>
        </w:rPr>
        <w:t>occer team</w:t>
      </w:r>
      <w:r w:rsidR="00821FC5" w:rsidRPr="00AE7126">
        <w:rPr>
          <w:color w:val="auto"/>
        </w:rPr>
        <w:t>s</w:t>
      </w:r>
    </w:p>
    <w:p w14:paraId="691BA006" w14:textId="79BC7691" w:rsidR="00086152" w:rsidRPr="00AE7126" w:rsidRDefault="00086152" w:rsidP="00AE7126">
      <w:pPr>
        <w:pStyle w:val="ListBullet"/>
        <w:numPr>
          <w:ilvl w:val="0"/>
          <w:numId w:val="39"/>
        </w:numPr>
      </w:pPr>
      <w:r w:rsidRPr="00AE7126">
        <w:rPr>
          <w:color w:val="auto"/>
          <w:u w:val="single"/>
        </w:rPr>
        <w:t>Other Activities</w:t>
      </w:r>
      <w:r w:rsidR="000D58BB" w:rsidRPr="00AE7126">
        <w:rPr>
          <w:color w:val="auto"/>
          <w:u w:val="single"/>
        </w:rPr>
        <w:t>/Hobbies</w:t>
      </w:r>
      <w:r w:rsidR="00821FC5" w:rsidRPr="00AE7126">
        <w:rPr>
          <w:color w:val="auto"/>
          <w:u w:val="single"/>
        </w:rPr>
        <w:t>:</w:t>
      </w:r>
      <w:r w:rsidR="00821FC5" w:rsidRPr="00AE7126">
        <w:rPr>
          <w:color w:val="auto"/>
        </w:rPr>
        <w:t xml:space="preserve"> </w:t>
      </w:r>
      <w:r w:rsidRPr="00AE7126">
        <w:rPr>
          <w:color w:val="auto"/>
        </w:rPr>
        <w:t xml:space="preserve">Hiking, </w:t>
      </w:r>
      <w:r w:rsidR="00F022B5" w:rsidRPr="00AE7126">
        <w:rPr>
          <w:color w:val="auto"/>
        </w:rPr>
        <w:t>t</w:t>
      </w:r>
      <w:r w:rsidRPr="00AE7126">
        <w:rPr>
          <w:color w:val="auto"/>
        </w:rPr>
        <w:t xml:space="preserve">ravelling, </w:t>
      </w:r>
      <w:r w:rsidR="00F022B5" w:rsidRPr="00AE7126">
        <w:rPr>
          <w:color w:val="auto"/>
        </w:rPr>
        <w:t>b</w:t>
      </w:r>
      <w:r w:rsidRPr="00AE7126">
        <w:rPr>
          <w:color w:val="auto"/>
        </w:rPr>
        <w:t xml:space="preserve">asketball, </w:t>
      </w:r>
      <w:r w:rsidR="00F022B5" w:rsidRPr="00AE7126">
        <w:rPr>
          <w:color w:val="auto"/>
        </w:rPr>
        <w:t>tennis, w</w:t>
      </w:r>
      <w:r w:rsidRPr="00AE7126">
        <w:rPr>
          <w:color w:val="auto"/>
        </w:rPr>
        <w:t>ake surfing</w:t>
      </w:r>
      <w:r w:rsidR="004F599F" w:rsidRPr="00AE7126">
        <w:rPr>
          <w:color w:val="auto"/>
        </w:rPr>
        <w:t>, intramural sports</w:t>
      </w:r>
      <w:r w:rsidR="000D58BB" w:rsidRPr="00AE7126">
        <w:rPr>
          <w:color w:val="auto"/>
        </w:rPr>
        <w:t xml:space="preserve">, </w:t>
      </w:r>
      <w:r w:rsidR="00A456A2" w:rsidRPr="00AE7126">
        <w:rPr>
          <w:color w:val="auto"/>
        </w:rPr>
        <w:t>h</w:t>
      </w:r>
      <w:r w:rsidR="000D58BB" w:rsidRPr="00AE7126">
        <w:rPr>
          <w:color w:val="auto"/>
        </w:rPr>
        <w:t>istory</w:t>
      </w:r>
      <w:r w:rsidR="00A456A2" w:rsidRPr="00AE7126">
        <w:rPr>
          <w:color w:val="auto"/>
        </w:rPr>
        <w:t xml:space="preserve"> (particularly greek and european history)</w:t>
      </w:r>
    </w:p>
    <w:sectPr w:rsidR="00086152" w:rsidRPr="00AE7126" w:rsidSect="00715D14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34E1" w14:textId="77777777" w:rsidR="00DD5BAA" w:rsidRDefault="00DD5BAA">
      <w:pPr>
        <w:spacing w:after="0"/>
      </w:pPr>
      <w:r>
        <w:separator/>
      </w:r>
    </w:p>
  </w:endnote>
  <w:endnote w:type="continuationSeparator" w:id="0">
    <w:p w14:paraId="0045BED2" w14:textId="77777777" w:rsidR="00DD5BAA" w:rsidRDefault="00DD5B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F78CF" w14:textId="41ED58A9" w:rsidR="006270A9" w:rsidRDefault="0054058E">
    <w:pPr>
      <w:pStyle w:val="Footer"/>
    </w:pPr>
    <w:r>
      <w:t>Cervantes, p</w:t>
    </w:r>
    <w:r w:rsidR="009D5933">
      <w:t xml:space="preserve">age </w:t>
    </w:r>
    <w:r w:rsidR="009D5933">
      <w:fldChar w:fldCharType="begin"/>
    </w:r>
    <w:r w:rsidR="009D5933">
      <w:instrText xml:space="preserve"> PAGE   \* MERGEFORMAT </w:instrText>
    </w:r>
    <w:r w:rsidR="009D5933">
      <w:fldChar w:fldCharType="separate"/>
    </w:r>
    <w:r w:rsidR="000641E5">
      <w:rPr>
        <w:noProof/>
      </w:rPr>
      <w:t>2</w:t>
    </w:r>
    <w:r w:rsidR="009D59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D9A33" w14:textId="77777777" w:rsidR="00DD5BAA" w:rsidRDefault="00DD5BAA">
      <w:pPr>
        <w:spacing w:after="0"/>
      </w:pPr>
      <w:r>
        <w:separator/>
      </w:r>
    </w:p>
  </w:footnote>
  <w:footnote w:type="continuationSeparator" w:id="0">
    <w:p w14:paraId="3811B1B0" w14:textId="77777777" w:rsidR="00DD5BAA" w:rsidRDefault="00DD5B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ADB5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2310EC"/>
    <w:multiLevelType w:val="hybridMultilevel"/>
    <w:tmpl w:val="AEB8667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4654FD"/>
    <w:multiLevelType w:val="hybridMultilevel"/>
    <w:tmpl w:val="6CB84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D42DF"/>
    <w:multiLevelType w:val="multilevel"/>
    <w:tmpl w:val="3FAE7A4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826F4"/>
    <w:multiLevelType w:val="hybridMultilevel"/>
    <w:tmpl w:val="27A4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16F4F"/>
    <w:multiLevelType w:val="hybridMultilevel"/>
    <w:tmpl w:val="0096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7876C0"/>
    <w:multiLevelType w:val="hybridMultilevel"/>
    <w:tmpl w:val="E1728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90E40"/>
    <w:multiLevelType w:val="hybridMultilevel"/>
    <w:tmpl w:val="AF76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561A7"/>
    <w:multiLevelType w:val="hybridMultilevel"/>
    <w:tmpl w:val="21A8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7215ED7"/>
    <w:multiLevelType w:val="hybridMultilevel"/>
    <w:tmpl w:val="2C4CE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F4D37"/>
    <w:multiLevelType w:val="multilevel"/>
    <w:tmpl w:val="1602CE32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8" w15:restartNumberingAfterBreak="0">
    <w:nsid w:val="641F490B"/>
    <w:multiLevelType w:val="hybridMultilevel"/>
    <w:tmpl w:val="CA9EA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0D9C"/>
    <w:multiLevelType w:val="hybridMultilevel"/>
    <w:tmpl w:val="9F16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25008"/>
    <w:multiLevelType w:val="hybridMultilevel"/>
    <w:tmpl w:val="FE3AA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92608BE"/>
    <w:multiLevelType w:val="hybridMultilevel"/>
    <w:tmpl w:val="22F43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D125A"/>
    <w:multiLevelType w:val="hybridMultilevel"/>
    <w:tmpl w:val="837E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4432B"/>
    <w:multiLevelType w:val="hybridMultilevel"/>
    <w:tmpl w:val="1AB28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32"/>
  </w:num>
  <w:num w:numId="20">
    <w:abstractNumId w:val="25"/>
  </w:num>
  <w:num w:numId="21">
    <w:abstractNumId w:val="12"/>
  </w:num>
  <w:num w:numId="22">
    <w:abstractNumId w:val="17"/>
  </w:num>
  <w:num w:numId="23">
    <w:abstractNumId w:val="31"/>
  </w:num>
  <w:num w:numId="24">
    <w:abstractNumId w:val="10"/>
  </w:num>
  <w:num w:numId="25">
    <w:abstractNumId w:val="18"/>
  </w:num>
  <w:num w:numId="26">
    <w:abstractNumId w:val="34"/>
  </w:num>
  <w:num w:numId="27">
    <w:abstractNumId w:val="19"/>
  </w:num>
  <w:num w:numId="28">
    <w:abstractNumId w:val="29"/>
  </w:num>
  <w:num w:numId="29">
    <w:abstractNumId w:val="23"/>
  </w:num>
  <w:num w:numId="30">
    <w:abstractNumId w:val="22"/>
  </w:num>
  <w:num w:numId="31">
    <w:abstractNumId w:val="15"/>
  </w:num>
  <w:num w:numId="32">
    <w:abstractNumId w:val="14"/>
  </w:num>
  <w:num w:numId="33">
    <w:abstractNumId w:val="27"/>
  </w:num>
  <w:num w:numId="34">
    <w:abstractNumId w:val="30"/>
  </w:num>
  <w:num w:numId="35">
    <w:abstractNumId w:val="33"/>
  </w:num>
  <w:num w:numId="36">
    <w:abstractNumId w:val="21"/>
  </w:num>
  <w:num w:numId="37">
    <w:abstractNumId w:val="26"/>
  </w:num>
  <w:num w:numId="38">
    <w:abstractNumId w:val="35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E2"/>
    <w:rsid w:val="00045E1F"/>
    <w:rsid w:val="000641E5"/>
    <w:rsid w:val="00080360"/>
    <w:rsid w:val="000843CB"/>
    <w:rsid w:val="00086152"/>
    <w:rsid w:val="000A4F59"/>
    <w:rsid w:val="000C161E"/>
    <w:rsid w:val="000C20BC"/>
    <w:rsid w:val="000C5008"/>
    <w:rsid w:val="000D0079"/>
    <w:rsid w:val="000D58BB"/>
    <w:rsid w:val="000E1EAE"/>
    <w:rsid w:val="000F613C"/>
    <w:rsid w:val="00106DE3"/>
    <w:rsid w:val="0011548E"/>
    <w:rsid w:val="00141A4C"/>
    <w:rsid w:val="001666AB"/>
    <w:rsid w:val="00192442"/>
    <w:rsid w:val="00194037"/>
    <w:rsid w:val="001A2165"/>
    <w:rsid w:val="001B29CF"/>
    <w:rsid w:val="001B4672"/>
    <w:rsid w:val="001C24CA"/>
    <w:rsid w:val="001D1BA5"/>
    <w:rsid w:val="001F5257"/>
    <w:rsid w:val="00224E70"/>
    <w:rsid w:val="00240055"/>
    <w:rsid w:val="00251948"/>
    <w:rsid w:val="00264510"/>
    <w:rsid w:val="00271479"/>
    <w:rsid w:val="00271BCE"/>
    <w:rsid w:val="00273BA1"/>
    <w:rsid w:val="0028220F"/>
    <w:rsid w:val="002969D1"/>
    <w:rsid w:val="002A269E"/>
    <w:rsid w:val="002A6405"/>
    <w:rsid w:val="002C22B6"/>
    <w:rsid w:val="00306CC2"/>
    <w:rsid w:val="0031629E"/>
    <w:rsid w:val="003279E5"/>
    <w:rsid w:val="0034007C"/>
    <w:rsid w:val="00347346"/>
    <w:rsid w:val="00354704"/>
    <w:rsid w:val="00356C14"/>
    <w:rsid w:val="00385066"/>
    <w:rsid w:val="003924AF"/>
    <w:rsid w:val="0039794B"/>
    <w:rsid w:val="003E10E3"/>
    <w:rsid w:val="003E71CC"/>
    <w:rsid w:val="003E7A86"/>
    <w:rsid w:val="003F67AB"/>
    <w:rsid w:val="004079DF"/>
    <w:rsid w:val="0041061C"/>
    <w:rsid w:val="00442D12"/>
    <w:rsid w:val="0047238B"/>
    <w:rsid w:val="004A71AC"/>
    <w:rsid w:val="004B6FCF"/>
    <w:rsid w:val="004C4242"/>
    <w:rsid w:val="004F599F"/>
    <w:rsid w:val="0050473D"/>
    <w:rsid w:val="0053647C"/>
    <w:rsid w:val="0054058E"/>
    <w:rsid w:val="00553CBA"/>
    <w:rsid w:val="005B36FF"/>
    <w:rsid w:val="005B3F65"/>
    <w:rsid w:val="005E02D1"/>
    <w:rsid w:val="00617B26"/>
    <w:rsid w:val="006270A9"/>
    <w:rsid w:val="00654812"/>
    <w:rsid w:val="00666DC1"/>
    <w:rsid w:val="0067239B"/>
    <w:rsid w:val="00675956"/>
    <w:rsid w:val="00681034"/>
    <w:rsid w:val="00683546"/>
    <w:rsid w:val="006961F2"/>
    <w:rsid w:val="006A2073"/>
    <w:rsid w:val="006D7D12"/>
    <w:rsid w:val="00712A6F"/>
    <w:rsid w:val="00715D14"/>
    <w:rsid w:val="007234E5"/>
    <w:rsid w:val="007468DE"/>
    <w:rsid w:val="00785D44"/>
    <w:rsid w:val="007A2220"/>
    <w:rsid w:val="007A5592"/>
    <w:rsid w:val="007B112F"/>
    <w:rsid w:val="007F14C1"/>
    <w:rsid w:val="00816216"/>
    <w:rsid w:val="00821FC5"/>
    <w:rsid w:val="00875FBC"/>
    <w:rsid w:val="0087734B"/>
    <w:rsid w:val="008B79C1"/>
    <w:rsid w:val="008C11C2"/>
    <w:rsid w:val="008C1371"/>
    <w:rsid w:val="008E7C86"/>
    <w:rsid w:val="00920457"/>
    <w:rsid w:val="0095440F"/>
    <w:rsid w:val="00957CD0"/>
    <w:rsid w:val="00960A43"/>
    <w:rsid w:val="009628B1"/>
    <w:rsid w:val="009A0ACA"/>
    <w:rsid w:val="009A70BB"/>
    <w:rsid w:val="009C0CAA"/>
    <w:rsid w:val="009D5933"/>
    <w:rsid w:val="00A04420"/>
    <w:rsid w:val="00A22FA2"/>
    <w:rsid w:val="00A44588"/>
    <w:rsid w:val="00A456A2"/>
    <w:rsid w:val="00A92269"/>
    <w:rsid w:val="00A9755F"/>
    <w:rsid w:val="00AC3C01"/>
    <w:rsid w:val="00AD3A93"/>
    <w:rsid w:val="00AE1B7C"/>
    <w:rsid w:val="00AE7126"/>
    <w:rsid w:val="00B80954"/>
    <w:rsid w:val="00BA5EC2"/>
    <w:rsid w:val="00BB4BD8"/>
    <w:rsid w:val="00BC5159"/>
    <w:rsid w:val="00BD768D"/>
    <w:rsid w:val="00C030C5"/>
    <w:rsid w:val="00C0418D"/>
    <w:rsid w:val="00C13C33"/>
    <w:rsid w:val="00C20E53"/>
    <w:rsid w:val="00C27B8F"/>
    <w:rsid w:val="00C47658"/>
    <w:rsid w:val="00C61F8E"/>
    <w:rsid w:val="00C976B4"/>
    <w:rsid w:val="00CB2E06"/>
    <w:rsid w:val="00CD5E9C"/>
    <w:rsid w:val="00CE2FEA"/>
    <w:rsid w:val="00CF01E9"/>
    <w:rsid w:val="00D36C7D"/>
    <w:rsid w:val="00D54929"/>
    <w:rsid w:val="00D76D0C"/>
    <w:rsid w:val="00D95CAE"/>
    <w:rsid w:val="00DD5BAA"/>
    <w:rsid w:val="00E115F4"/>
    <w:rsid w:val="00E652FE"/>
    <w:rsid w:val="00E75732"/>
    <w:rsid w:val="00E83E4B"/>
    <w:rsid w:val="00E85EF5"/>
    <w:rsid w:val="00EA0CE2"/>
    <w:rsid w:val="00ED1380"/>
    <w:rsid w:val="00F022B5"/>
    <w:rsid w:val="00F408A2"/>
    <w:rsid w:val="00F7427C"/>
    <w:rsid w:val="00F8765D"/>
    <w:rsid w:val="00FA6370"/>
    <w:rsid w:val="00FB4691"/>
    <w:rsid w:val="00FC3F3F"/>
    <w:rsid w:val="00FE0CB5"/>
    <w:rsid w:val="00F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B2A749C"/>
  <w15:docId w15:val="{8F18B5B2-075F-4F52-AC27-6A19D2FE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73B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Cervantes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665F92C0DC49F8A116D89D1E490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21D9-2F5A-4F9D-8EB6-3B77554DE991}"/>
      </w:docPartPr>
      <w:docPartBody>
        <w:p w:rsidR="006208FD" w:rsidRDefault="00A8077B">
          <w:pPr>
            <w:pStyle w:val="7F665F92C0DC49F8A116D89D1E490F9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77B"/>
    <w:rsid w:val="0005698E"/>
    <w:rsid w:val="002B0991"/>
    <w:rsid w:val="003D0C01"/>
    <w:rsid w:val="005B0116"/>
    <w:rsid w:val="006208FD"/>
    <w:rsid w:val="009E1CA9"/>
    <w:rsid w:val="009F0EB2"/>
    <w:rsid w:val="00A8077B"/>
    <w:rsid w:val="00B67C51"/>
    <w:rsid w:val="00DE75AD"/>
    <w:rsid w:val="00F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FA77AF648A449392381096782E61E9">
    <w:name w:val="F7FA77AF648A449392381096782E61E9"/>
  </w:style>
  <w:style w:type="paragraph" w:customStyle="1" w:styleId="90A6ED9E33AF456B861273C8498C09FC">
    <w:name w:val="90A6ED9E33AF456B861273C8498C09FC"/>
  </w:style>
  <w:style w:type="paragraph" w:customStyle="1" w:styleId="72437CC110BD47D3ABBE8A4B96ED6583">
    <w:name w:val="72437CC110BD47D3ABBE8A4B96ED6583"/>
  </w:style>
  <w:style w:type="paragraph" w:customStyle="1" w:styleId="5C74F44600D74B76A2829E081C2CAAA3">
    <w:name w:val="5C74F44600D74B76A2829E081C2CAAA3"/>
  </w:style>
  <w:style w:type="paragraph" w:customStyle="1" w:styleId="8147C32E4EDC46B8911F5212AB1E723E">
    <w:name w:val="8147C32E4EDC46B8911F5212AB1E723E"/>
  </w:style>
  <w:style w:type="paragraph" w:customStyle="1" w:styleId="41D177E714AC4316A1761BE64C471A83">
    <w:name w:val="41D177E714AC4316A1761BE64C471A83"/>
  </w:style>
  <w:style w:type="paragraph" w:customStyle="1" w:styleId="7F665F92C0DC49F8A116D89D1E490F98">
    <w:name w:val="7F665F92C0DC49F8A116D89D1E490F98"/>
  </w:style>
  <w:style w:type="paragraph" w:customStyle="1" w:styleId="D29D1771B18646F4860635F70DC6A2FD">
    <w:name w:val="D29D1771B18646F4860635F70DC6A2FD"/>
  </w:style>
  <w:style w:type="paragraph" w:customStyle="1" w:styleId="F75AB701172B4196B041CD6CB3475476">
    <w:name w:val="F75AB701172B4196B041CD6CB3475476"/>
  </w:style>
  <w:style w:type="paragraph" w:customStyle="1" w:styleId="B5DBBE8E74DD4F948443EDE1FEB79341">
    <w:name w:val="B5DBBE8E74DD4F948443EDE1FEB79341"/>
  </w:style>
  <w:style w:type="paragraph" w:customStyle="1" w:styleId="BEB87CB9012F403B85C2EF7350526731">
    <w:name w:val="BEB87CB9012F403B85C2EF7350526731"/>
  </w:style>
  <w:style w:type="paragraph" w:customStyle="1" w:styleId="9DCD13CE788F4D3DA618BD96BCB89205">
    <w:name w:val="9DCD13CE788F4D3DA618BD96BCB89205"/>
  </w:style>
  <w:style w:type="paragraph" w:customStyle="1" w:styleId="3B999779B4AC4650A178A74AEC3C8CEF">
    <w:name w:val="3B999779B4AC4650A178A74AEC3C8CEF"/>
  </w:style>
  <w:style w:type="paragraph" w:customStyle="1" w:styleId="DEF178FFD79945ED8866D471ADF94384">
    <w:name w:val="DEF178FFD79945ED8866D471ADF94384"/>
  </w:style>
  <w:style w:type="paragraph" w:customStyle="1" w:styleId="EC4183AA28D249879B77D39316B4254B">
    <w:name w:val="EC4183AA28D249879B77D39316B4254B"/>
  </w:style>
  <w:style w:type="paragraph" w:customStyle="1" w:styleId="6F332E6077E3432D852F2C551F2A372B">
    <w:name w:val="6F332E6077E3432D852F2C551F2A372B"/>
  </w:style>
  <w:style w:type="paragraph" w:customStyle="1" w:styleId="895DCA8763AF47ED8010BA64C5AB7A8A">
    <w:name w:val="895DCA8763AF47ED8010BA64C5AB7A8A"/>
  </w:style>
  <w:style w:type="paragraph" w:customStyle="1" w:styleId="05D0450690FE402FA02E60221E55F39C">
    <w:name w:val="05D0450690FE402FA02E60221E55F39C"/>
  </w:style>
  <w:style w:type="paragraph" w:customStyle="1" w:styleId="B2DAE693B8564BD2A50E08264D3AAFBD">
    <w:name w:val="B2DAE693B8564BD2A50E08264D3AAFBD"/>
  </w:style>
  <w:style w:type="paragraph" w:customStyle="1" w:styleId="459D72DB6EA74441BA9301B102434D98">
    <w:name w:val="459D72DB6EA74441BA9301B102434D98"/>
  </w:style>
  <w:style w:type="paragraph" w:customStyle="1" w:styleId="0A483F11608A4DA5B9306C4CB441204E">
    <w:name w:val="0A483F11608A4DA5B9306C4CB441204E"/>
  </w:style>
  <w:style w:type="paragraph" w:customStyle="1" w:styleId="23C513405B4E48549677B1E556ECEC63">
    <w:name w:val="23C513405B4E48549677B1E556ECEC63"/>
  </w:style>
  <w:style w:type="paragraph" w:customStyle="1" w:styleId="71E8FEC14A6A4C7AAC37374F0C3815FC">
    <w:name w:val="71E8FEC14A6A4C7AAC37374F0C3815FC"/>
  </w:style>
  <w:style w:type="paragraph" w:customStyle="1" w:styleId="3B853AFB637049469F6AF69301F47E3B">
    <w:name w:val="3B853AFB637049469F6AF69301F47E3B"/>
  </w:style>
  <w:style w:type="paragraph" w:customStyle="1" w:styleId="BDEEEA15E74C4B1182BB289D9F0713B9">
    <w:name w:val="BDEEEA15E74C4B1182BB289D9F0713B9"/>
  </w:style>
  <w:style w:type="paragraph" w:customStyle="1" w:styleId="C64B51A67B444B6D8602E2B2F368645A">
    <w:name w:val="C64B51A67B444B6D8602E2B2F368645A"/>
  </w:style>
  <w:style w:type="paragraph" w:customStyle="1" w:styleId="B355A51AEC1E4B908DD0B33C1F4B47E3">
    <w:name w:val="B355A51AEC1E4B908DD0B33C1F4B47E3"/>
  </w:style>
  <w:style w:type="paragraph" w:customStyle="1" w:styleId="BA88CB0A274649D08039AF7FB2918C52">
    <w:name w:val="BA88CB0A274649D08039AF7FB2918C52"/>
  </w:style>
  <w:style w:type="paragraph" w:customStyle="1" w:styleId="77B51BCDEE4D487A95E0F5E7276A2C7C">
    <w:name w:val="77B51BCDEE4D487A95E0F5E7276A2C7C"/>
  </w:style>
  <w:style w:type="paragraph" w:customStyle="1" w:styleId="431B64BBC34E4B12A1A9123AD888B58F">
    <w:name w:val="431B64BBC34E4B12A1A9123AD888B58F"/>
  </w:style>
  <w:style w:type="paragraph" w:customStyle="1" w:styleId="B2F68F5DE41849CAB86F29737EA1D887">
    <w:name w:val="B2F68F5DE41849CAB86F29737EA1D887"/>
  </w:style>
  <w:style w:type="paragraph" w:customStyle="1" w:styleId="D9E53BB1AE424569895FBB6D2BBBAD79">
    <w:name w:val="D9E53BB1AE424569895FBB6D2BBBAD79"/>
  </w:style>
  <w:style w:type="paragraph" w:customStyle="1" w:styleId="7D9FB3A6BC8D434493A6A1BECF31BE30">
    <w:name w:val="7D9FB3A6BC8D434493A6A1BECF31BE30"/>
  </w:style>
  <w:style w:type="paragraph" w:customStyle="1" w:styleId="8FF312FBB8974F5FBAEF7CBEFD55C0F8">
    <w:name w:val="8FF312FBB8974F5FBAEF7CBEFD55C0F8"/>
    <w:rsid w:val="006208FD"/>
    <w:pPr>
      <w:spacing w:after="200" w:line="276" w:lineRule="auto"/>
    </w:pPr>
  </w:style>
  <w:style w:type="paragraph" w:customStyle="1" w:styleId="3ABA00B926C44879BE5EFF3FB2541687">
    <w:name w:val="3ABA00B926C44879BE5EFF3FB2541687"/>
    <w:rsid w:val="006208FD"/>
    <w:pPr>
      <w:spacing w:after="200" w:line="276" w:lineRule="auto"/>
    </w:pPr>
  </w:style>
  <w:style w:type="paragraph" w:customStyle="1" w:styleId="008FB479CC014A67B898FBDC8EE2B4FC">
    <w:name w:val="008FB479CC014A67B898FBDC8EE2B4FC"/>
    <w:rsid w:val="00FB5E8E"/>
  </w:style>
  <w:style w:type="paragraph" w:customStyle="1" w:styleId="08C2E8D05E4C449CAC513B942FB3F573">
    <w:name w:val="08C2E8D05E4C449CAC513B942FB3F573"/>
    <w:rsid w:val="009F0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36A27-3E75-477E-A666-C775EE63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Tufts User</dc:creator>
  <cp:lastModifiedBy>Andrew Cervantes</cp:lastModifiedBy>
  <cp:revision>2</cp:revision>
  <dcterms:created xsi:type="dcterms:W3CDTF">2019-09-12T02:24:00Z</dcterms:created>
  <dcterms:modified xsi:type="dcterms:W3CDTF">2019-09-12T02:24:00Z</dcterms:modified>
  <cp:version/>
</cp:coreProperties>
</file>