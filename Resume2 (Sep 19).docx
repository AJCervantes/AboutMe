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A5DCC" w14:textId="77777777" w:rsidR="00816216" w:rsidRPr="005A2451" w:rsidRDefault="00EA0CE2" w:rsidP="00023851">
      <w:pPr>
        <w:pStyle w:val="Title"/>
        <w:jc w:val="center"/>
        <w:rPr>
          <w:b/>
          <w:sz w:val="52"/>
        </w:rPr>
      </w:pPr>
      <w:r w:rsidRPr="005A2451">
        <w:rPr>
          <w:b/>
          <w:sz w:val="52"/>
        </w:rPr>
        <w:t xml:space="preserve">Andrew </w:t>
      </w:r>
      <w:r w:rsidR="0039794B" w:rsidRPr="005A2451">
        <w:rPr>
          <w:b/>
          <w:sz w:val="52"/>
        </w:rPr>
        <w:t xml:space="preserve">J. </w:t>
      </w:r>
      <w:r w:rsidRPr="005A2451">
        <w:rPr>
          <w:b/>
          <w:sz w:val="52"/>
        </w:rPr>
        <w:t>Cervantes</w:t>
      </w:r>
    </w:p>
    <w:p w14:paraId="4B1D36AC" w14:textId="6BBBECB9" w:rsidR="00F8765D" w:rsidRPr="004F35B3" w:rsidRDefault="00960A43" w:rsidP="00023851">
      <w:pPr>
        <w:pStyle w:val="Title"/>
        <w:jc w:val="center"/>
        <w:rPr>
          <w:b/>
          <w:color w:val="auto"/>
          <w:sz w:val="24"/>
          <w:szCs w:val="24"/>
        </w:rPr>
      </w:pPr>
      <w:r w:rsidRPr="004F35B3">
        <w:rPr>
          <w:b/>
          <w:color w:val="auto"/>
          <w:sz w:val="24"/>
          <w:szCs w:val="24"/>
        </w:rPr>
        <w:t>609-675-3</w:t>
      </w:r>
      <w:r w:rsidR="00F8765D" w:rsidRPr="004F35B3">
        <w:rPr>
          <w:b/>
          <w:color w:val="auto"/>
          <w:sz w:val="24"/>
          <w:szCs w:val="24"/>
        </w:rPr>
        <w:t>825</w:t>
      </w:r>
    </w:p>
    <w:p w14:paraId="3AC73CFA" w14:textId="6DE9C42A" w:rsidR="00F8765D" w:rsidRPr="004F35B3" w:rsidRDefault="00715D14" w:rsidP="00023851">
      <w:pPr>
        <w:pStyle w:val="Title"/>
        <w:jc w:val="center"/>
        <w:rPr>
          <w:b/>
          <w:color w:val="auto"/>
          <w:sz w:val="24"/>
          <w:szCs w:val="24"/>
        </w:rPr>
      </w:pPr>
      <w:r w:rsidRPr="004F35B3">
        <w:rPr>
          <w:b/>
          <w:color w:val="auto"/>
          <w:sz w:val="24"/>
          <w:szCs w:val="24"/>
        </w:rPr>
        <w:t>Andrew.Cervantes@tufts.edu</w:t>
      </w:r>
    </w:p>
    <w:p w14:paraId="087B0A28" w14:textId="1F619523" w:rsidR="00F8765D" w:rsidRPr="004F35B3" w:rsidRDefault="00F8765D" w:rsidP="00023851">
      <w:pPr>
        <w:spacing w:after="0"/>
        <w:rPr>
          <w:color w:val="auto"/>
        </w:rPr>
      </w:pPr>
      <w:r w:rsidRPr="004F35B3">
        <w:rPr>
          <w:color w:val="auto"/>
        </w:rPr>
        <w:t>Tufts University</w:t>
      </w:r>
      <w:r w:rsidRPr="004F35B3">
        <w:rPr>
          <w:color w:val="auto"/>
        </w:rPr>
        <w:tab/>
      </w:r>
      <w:r w:rsidRPr="004F35B3">
        <w:rPr>
          <w:color w:val="auto"/>
        </w:rPr>
        <w:tab/>
      </w:r>
      <w:r w:rsidR="00960A43" w:rsidRPr="004F35B3">
        <w:rPr>
          <w:color w:val="auto"/>
        </w:rPr>
        <w:tab/>
      </w:r>
      <w:r w:rsidR="00960A43" w:rsidRPr="004F35B3">
        <w:rPr>
          <w:color w:val="auto"/>
        </w:rPr>
        <w:tab/>
      </w:r>
      <w:r w:rsidR="00960A43" w:rsidRPr="004F35B3">
        <w:rPr>
          <w:color w:val="auto"/>
        </w:rPr>
        <w:tab/>
      </w:r>
      <w:r w:rsidR="00960A43" w:rsidRPr="004F35B3">
        <w:rPr>
          <w:color w:val="auto"/>
        </w:rPr>
        <w:tab/>
      </w:r>
      <w:r w:rsidR="00960A43" w:rsidRPr="004F35B3">
        <w:rPr>
          <w:color w:val="auto"/>
        </w:rPr>
        <w:tab/>
      </w:r>
      <w:r w:rsidR="00960A43" w:rsidRPr="004F35B3">
        <w:rPr>
          <w:color w:val="auto"/>
        </w:rPr>
        <w:tab/>
      </w:r>
      <w:r w:rsidR="00960A43" w:rsidRPr="004F35B3">
        <w:rPr>
          <w:color w:val="auto"/>
        </w:rPr>
        <w:tab/>
      </w:r>
      <w:r w:rsidR="00240055" w:rsidRPr="004F35B3">
        <w:rPr>
          <w:color w:val="auto"/>
        </w:rPr>
        <w:t>Permanent Residence</w:t>
      </w:r>
      <w:r w:rsidR="00960A43" w:rsidRPr="004F35B3">
        <w:rPr>
          <w:color w:val="auto"/>
        </w:rPr>
        <w:t xml:space="preserve">              </w:t>
      </w:r>
    </w:p>
    <w:p w14:paraId="73415102" w14:textId="6CAC0C52" w:rsidR="00F8765D" w:rsidRPr="004F35B3" w:rsidRDefault="00D36C7D" w:rsidP="00023851">
      <w:pPr>
        <w:spacing w:after="0"/>
        <w:rPr>
          <w:color w:val="auto"/>
        </w:rPr>
      </w:pPr>
      <w:r w:rsidRPr="004F35B3">
        <w:rPr>
          <w:color w:val="auto"/>
        </w:rPr>
        <w:t>2</w:t>
      </w:r>
      <w:r w:rsidR="00194037" w:rsidRPr="004F35B3">
        <w:rPr>
          <w:color w:val="auto"/>
        </w:rPr>
        <w:t>4</w:t>
      </w:r>
      <w:r w:rsidRPr="004F35B3">
        <w:rPr>
          <w:color w:val="auto"/>
        </w:rPr>
        <w:t xml:space="preserve"> Burget Avenue</w:t>
      </w:r>
      <w:r w:rsidR="00960A43" w:rsidRPr="004F35B3">
        <w:rPr>
          <w:color w:val="auto"/>
        </w:rPr>
        <w:tab/>
      </w:r>
      <w:r w:rsidR="00960A43" w:rsidRPr="004F35B3">
        <w:rPr>
          <w:color w:val="auto"/>
        </w:rPr>
        <w:tab/>
      </w:r>
      <w:r w:rsidR="00960A43" w:rsidRPr="004F35B3">
        <w:rPr>
          <w:color w:val="auto"/>
        </w:rPr>
        <w:tab/>
      </w:r>
      <w:r w:rsidR="00960A43" w:rsidRPr="004F35B3">
        <w:rPr>
          <w:color w:val="auto"/>
        </w:rPr>
        <w:tab/>
      </w:r>
      <w:r w:rsidR="00960A43" w:rsidRPr="004F35B3">
        <w:rPr>
          <w:color w:val="auto"/>
        </w:rPr>
        <w:tab/>
      </w:r>
      <w:r w:rsidR="00960A43" w:rsidRPr="004F35B3">
        <w:rPr>
          <w:color w:val="auto"/>
        </w:rPr>
        <w:tab/>
      </w:r>
      <w:r w:rsidR="00960A43" w:rsidRPr="004F35B3">
        <w:rPr>
          <w:color w:val="auto"/>
        </w:rPr>
        <w:tab/>
        <w:t xml:space="preserve">   </w:t>
      </w:r>
      <w:r w:rsidR="00194037" w:rsidRPr="004F35B3">
        <w:rPr>
          <w:color w:val="auto"/>
        </w:rPr>
        <w:tab/>
      </w:r>
      <w:r w:rsidR="00194037" w:rsidRPr="004F35B3">
        <w:rPr>
          <w:color w:val="auto"/>
        </w:rPr>
        <w:tab/>
      </w:r>
      <w:r w:rsidR="00271479" w:rsidRPr="004F35B3">
        <w:rPr>
          <w:color w:val="auto"/>
        </w:rPr>
        <w:t>20 Eddlewood Place</w:t>
      </w:r>
    </w:p>
    <w:p w14:paraId="150555B9" w14:textId="77777777" w:rsidR="00F7407E" w:rsidRPr="004F35B3" w:rsidRDefault="00F8765D" w:rsidP="00023851">
      <w:pPr>
        <w:spacing w:after="0"/>
        <w:rPr>
          <w:color w:val="auto"/>
        </w:rPr>
      </w:pPr>
      <w:r w:rsidRPr="004F35B3">
        <w:rPr>
          <w:color w:val="auto"/>
        </w:rPr>
        <w:t xml:space="preserve">Medford MA, 02155 </w:t>
      </w:r>
      <w:r w:rsidR="00271479" w:rsidRPr="004F35B3">
        <w:rPr>
          <w:color w:val="auto"/>
        </w:rPr>
        <w:tab/>
      </w:r>
      <w:r w:rsidR="00271479" w:rsidRPr="004F35B3">
        <w:rPr>
          <w:color w:val="auto"/>
        </w:rPr>
        <w:tab/>
      </w:r>
      <w:r w:rsidR="00271479" w:rsidRPr="004F35B3">
        <w:rPr>
          <w:color w:val="auto"/>
        </w:rPr>
        <w:tab/>
      </w:r>
      <w:r w:rsidR="00271479" w:rsidRPr="004F35B3">
        <w:rPr>
          <w:color w:val="auto"/>
        </w:rPr>
        <w:tab/>
      </w:r>
      <w:r w:rsidR="00271479" w:rsidRPr="004F35B3">
        <w:rPr>
          <w:color w:val="auto"/>
        </w:rPr>
        <w:tab/>
      </w:r>
      <w:r w:rsidR="00271479" w:rsidRPr="004F35B3">
        <w:rPr>
          <w:color w:val="auto"/>
        </w:rPr>
        <w:tab/>
      </w:r>
      <w:r w:rsidR="00271479" w:rsidRPr="004F35B3">
        <w:rPr>
          <w:color w:val="auto"/>
        </w:rPr>
        <w:tab/>
      </w:r>
      <w:r w:rsidR="00271479" w:rsidRPr="004F35B3">
        <w:rPr>
          <w:color w:val="auto"/>
        </w:rPr>
        <w:tab/>
      </w:r>
      <w:r w:rsidR="00271479" w:rsidRPr="004F35B3">
        <w:rPr>
          <w:color w:val="auto"/>
        </w:rPr>
        <w:tab/>
        <w:t>M</w:t>
      </w:r>
      <w:r w:rsidR="00C13C33" w:rsidRPr="004F35B3">
        <w:rPr>
          <w:color w:val="auto"/>
        </w:rPr>
        <w:t>oun</w:t>
      </w:r>
      <w:r w:rsidR="00271479" w:rsidRPr="004F35B3">
        <w:rPr>
          <w:color w:val="auto"/>
        </w:rPr>
        <w:t>t Laurel, NJ, 08054</w:t>
      </w:r>
    </w:p>
    <w:p w14:paraId="2079A1D7" w14:textId="77777777" w:rsidR="00047802" w:rsidRPr="004F35B3" w:rsidRDefault="00047802" w:rsidP="00023851">
      <w:pPr>
        <w:spacing w:after="0"/>
        <w:rPr>
          <w:rFonts w:asciiTheme="majorHAnsi" w:hAnsiTheme="majorHAnsi"/>
          <w:b/>
          <w:color w:val="auto"/>
          <w:sz w:val="28"/>
        </w:rPr>
      </w:pPr>
    </w:p>
    <w:p w14:paraId="033EDC21" w14:textId="0B59EADF" w:rsidR="00FC3F3F" w:rsidRPr="005A2451" w:rsidRDefault="00F7407E" w:rsidP="00023851">
      <w:pPr>
        <w:spacing w:after="0"/>
        <w:rPr>
          <w:rFonts w:asciiTheme="majorHAnsi" w:hAnsiTheme="majorHAnsi"/>
          <w:b/>
          <w:color w:val="2A7B88" w:themeColor="accent1" w:themeShade="BF"/>
          <w:sz w:val="28"/>
        </w:rPr>
      </w:pPr>
      <w:r w:rsidRPr="005A2451">
        <w:rPr>
          <w:rFonts w:asciiTheme="majorHAnsi" w:hAnsiTheme="majorHAnsi"/>
          <w:b/>
          <w:color w:val="2A7B88" w:themeColor="accent1" w:themeShade="BF"/>
          <w:sz w:val="28"/>
        </w:rPr>
        <w:t>Education</w:t>
      </w:r>
    </w:p>
    <w:p w14:paraId="71D4A744" w14:textId="1698E967" w:rsidR="0034007C" w:rsidRPr="004F35B3" w:rsidRDefault="0034007C" w:rsidP="00023851">
      <w:pPr>
        <w:pStyle w:val="ListBullet"/>
        <w:numPr>
          <w:ilvl w:val="0"/>
          <w:numId w:val="0"/>
        </w:numPr>
        <w:spacing w:line="240" w:lineRule="auto"/>
        <w:ind w:left="216"/>
        <w:rPr>
          <w:color w:val="auto"/>
        </w:rPr>
      </w:pPr>
      <w:r w:rsidRPr="004F35B3">
        <w:rPr>
          <w:b/>
          <w:color w:val="auto"/>
        </w:rPr>
        <w:t>Tufts University</w:t>
      </w:r>
      <w:r w:rsidR="00CF01E9" w:rsidRPr="004F35B3">
        <w:rPr>
          <w:b/>
          <w:color w:val="auto"/>
        </w:rPr>
        <w:t xml:space="preserve"> </w:t>
      </w:r>
      <w:r w:rsidRPr="004F35B3">
        <w:rPr>
          <w:b/>
          <w:color w:val="auto"/>
        </w:rPr>
        <w:t>School of Engineering</w:t>
      </w:r>
      <w:r w:rsidR="00C13C33" w:rsidRPr="004F35B3">
        <w:rPr>
          <w:color w:val="auto"/>
        </w:rPr>
        <w:tab/>
      </w:r>
      <w:r w:rsidR="00C13C33" w:rsidRPr="004F35B3">
        <w:rPr>
          <w:color w:val="auto"/>
        </w:rPr>
        <w:tab/>
      </w:r>
      <w:r w:rsidR="00C13C33" w:rsidRPr="004F35B3">
        <w:rPr>
          <w:color w:val="auto"/>
        </w:rPr>
        <w:tab/>
      </w:r>
      <w:r w:rsidR="00C13C33" w:rsidRPr="004F35B3">
        <w:rPr>
          <w:color w:val="auto"/>
        </w:rPr>
        <w:tab/>
      </w:r>
      <w:r w:rsidR="00C13C33" w:rsidRPr="004F35B3">
        <w:rPr>
          <w:color w:val="auto"/>
        </w:rPr>
        <w:tab/>
      </w:r>
      <w:r w:rsidR="00C13C33" w:rsidRPr="004F35B3">
        <w:rPr>
          <w:color w:val="auto"/>
        </w:rPr>
        <w:tab/>
      </w:r>
      <w:r w:rsidRPr="004F35B3">
        <w:rPr>
          <w:color w:val="auto"/>
        </w:rPr>
        <w:t>Medford, Massachusetts</w:t>
      </w:r>
    </w:p>
    <w:p w14:paraId="0189B0B6" w14:textId="2B3DA859" w:rsidR="00FF082A" w:rsidRPr="004F35B3" w:rsidRDefault="00654812" w:rsidP="00DE4FF4">
      <w:pPr>
        <w:pStyle w:val="ListBullet"/>
        <w:numPr>
          <w:ilvl w:val="0"/>
          <w:numId w:val="0"/>
        </w:numPr>
        <w:spacing w:line="240" w:lineRule="auto"/>
        <w:ind w:left="216"/>
        <w:rPr>
          <w:color w:val="auto"/>
        </w:rPr>
      </w:pPr>
      <w:r w:rsidRPr="004F35B3">
        <w:rPr>
          <w:i/>
          <w:color w:val="auto"/>
        </w:rPr>
        <w:t>Bachelor of Science</w:t>
      </w:r>
      <w:r w:rsidR="00CF01E9" w:rsidRPr="004F35B3">
        <w:rPr>
          <w:i/>
          <w:color w:val="auto"/>
        </w:rPr>
        <w:t xml:space="preserve"> in </w:t>
      </w:r>
      <w:r w:rsidR="00785D44" w:rsidRPr="004F35B3">
        <w:rPr>
          <w:i/>
          <w:color w:val="auto"/>
        </w:rPr>
        <w:t>Computer Scie</w:t>
      </w:r>
      <w:r w:rsidR="00FE0CB5" w:rsidRPr="004F35B3">
        <w:rPr>
          <w:i/>
          <w:color w:val="auto"/>
        </w:rPr>
        <w:t xml:space="preserve">nce, </w:t>
      </w:r>
      <w:r w:rsidR="002A269E" w:rsidRPr="004F35B3">
        <w:rPr>
          <w:i/>
          <w:color w:val="auto"/>
        </w:rPr>
        <w:t>a</w:t>
      </w:r>
      <w:r w:rsidRPr="004F35B3">
        <w:rPr>
          <w:i/>
          <w:color w:val="auto"/>
        </w:rPr>
        <w:t>nticipated May 2021</w:t>
      </w:r>
      <w:r w:rsidR="00DE4FF4" w:rsidRPr="004F35B3">
        <w:rPr>
          <w:color w:val="auto"/>
        </w:rPr>
        <w:tab/>
      </w:r>
      <w:r w:rsidR="00B20AE5" w:rsidRPr="004F35B3">
        <w:rPr>
          <w:color w:val="auto"/>
        </w:rPr>
        <w:t xml:space="preserve">            </w:t>
      </w:r>
      <w:r w:rsidR="00273BA1" w:rsidRPr="004F35B3">
        <w:rPr>
          <w:color w:val="auto"/>
        </w:rPr>
        <w:t>GPA</w:t>
      </w:r>
      <w:r w:rsidR="00F022B5" w:rsidRPr="004F35B3">
        <w:rPr>
          <w:color w:val="auto"/>
        </w:rPr>
        <w:t xml:space="preserve"> </w:t>
      </w:r>
      <w:r w:rsidR="00273BA1" w:rsidRPr="004F35B3">
        <w:rPr>
          <w:color w:val="auto"/>
        </w:rPr>
        <w:t>(</w:t>
      </w:r>
      <w:r w:rsidR="00F022B5" w:rsidRPr="004F35B3">
        <w:rPr>
          <w:color w:val="auto"/>
        </w:rPr>
        <w:t>a</w:t>
      </w:r>
      <w:r w:rsidR="00273BA1" w:rsidRPr="004F35B3">
        <w:rPr>
          <w:color w:val="auto"/>
        </w:rPr>
        <w:t xml:space="preserve">s of </w:t>
      </w:r>
      <w:r w:rsidR="007468DE" w:rsidRPr="004F35B3">
        <w:rPr>
          <w:color w:val="auto"/>
        </w:rPr>
        <w:t xml:space="preserve">September </w:t>
      </w:r>
      <w:r w:rsidR="00273BA1" w:rsidRPr="004F35B3">
        <w:rPr>
          <w:color w:val="auto"/>
        </w:rPr>
        <w:t>2019</w:t>
      </w:r>
      <w:r w:rsidR="00B80954" w:rsidRPr="004F35B3">
        <w:rPr>
          <w:color w:val="auto"/>
        </w:rPr>
        <w:t>)</w:t>
      </w:r>
      <w:r w:rsidR="00273BA1" w:rsidRPr="004F35B3">
        <w:rPr>
          <w:color w:val="auto"/>
        </w:rPr>
        <w:t>: 3.5</w:t>
      </w:r>
      <w:r w:rsidR="00BC5159" w:rsidRPr="004F35B3">
        <w:rPr>
          <w:color w:val="auto"/>
        </w:rPr>
        <w:t>6</w:t>
      </w:r>
    </w:p>
    <w:p w14:paraId="77702656" w14:textId="77777777" w:rsidR="00DE4FF4" w:rsidRPr="004F35B3" w:rsidRDefault="00DE4FF4" w:rsidP="00DE4FF4">
      <w:pPr>
        <w:pStyle w:val="ListBullet"/>
        <w:numPr>
          <w:ilvl w:val="0"/>
          <w:numId w:val="0"/>
        </w:numPr>
        <w:spacing w:line="240" w:lineRule="auto"/>
        <w:ind w:left="216"/>
        <w:rPr>
          <w:color w:val="auto"/>
        </w:rPr>
      </w:pPr>
    </w:p>
    <w:p w14:paraId="2F0E4CFB" w14:textId="64FEC71F" w:rsidR="00F7407E" w:rsidRPr="005A2451" w:rsidRDefault="00F7407E" w:rsidP="00023851">
      <w:pPr>
        <w:pStyle w:val="ListBullet"/>
        <w:numPr>
          <w:ilvl w:val="0"/>
          <w:numId w:val="0"/>
        </w:numPr>
        <w:spacing w:line="240" w:lineRule="auto"/>
        <w:rPr>
          <w:rFonts w:asciiTheme="majorHAnsi" w:hAnsiTheme="majorHAnsi"/>
          <w:b/>
          <w:color w:val="2A7B88" w:themeColor="accent1" w:themeShade="BF"/>
          <w:sz w:val="24"/>
        </w:rPr>
      </w:pPr>
      <w:r w:rsidRPr="005A2451">
        <w:rPr>
          <w:rFonts w:asciiTheme="majorHAnsi" w:hAnsiTheme="majorHAnsi"/>
          <w:b/>
          <w:color w:val="2A7B88" w:themeColor="accent1" w:themeShade="BF"/>
          <w:sz w:val="28"/>
        </w:rPr>
        <w:t>Experience</w:t>
      </w:r>
    </w:p>
    <w:p w14:paraId="2340B4D9" w14:textId="11CE3685" w:rsidR="008C5A06" w:rsidRPr="004F35B3" w:rsidRDefault="008C5A06" w:rsidP="00023851">
      <w:pPr>
        <w:pStyle w:val="ListBullet"/>
        <w:numPr>
          <w:ilvl w:val="0"/>
          <w:numId w:val="0"/>
        </w:numPr>
        <w:spacing w:line="240" w:lineRule="auto"/>
        <w:rPr>
          <w:rFonts w:asciiTheme="majorHAnsi" w:hAnsiTheme="majorHAnsi"/>
          <w:b/>
          <w:color w:val="auto"/>
          <w:sz w:val="24"/>
        </w:rPr>
      </w:pPr>
      <w:r w:rsidRPr="004F35B3">
        <w:rPr>
          <w:rFonts w:asciiTheme="majorHAnsi" w:hAnsiTheme="majorHAnsi"/>
          <w:b/>
          <w:color w:val="auto"/>
          <w:sz w:val="24"/>
        </w:rPr>
        <w:t xml:space="preserve">NEW JERSEY DEPARTMENT OF HEALTH INFECTIOUS &amp; ZOONOTIC DISEASE PROGRAM, TRENTON, NEW JERSEY </w:t>
      </w:r>
      <w:r w:rsidRPr="004F35B3">
        <w:rPr>
          <w:rFonts w:asciiTheme="majorHAnsi" w:hAnsiTheme="majorHAnsi"/>
          <w:bCs/>
          <w:i/>
          <w:iCs/>
          <w:color w:val="auto"/>
          <w:sz w:val="24"/>
        </w:rPr>
        <w:t>(hired through contract with 22</w:t>
      </w:r>
      <w:r w:rsidRPr="004F35B3">
        <w:rPr>
          <w:rFonts w:asciiTheme="majorHAnsi" w:hAnsiTheme="majorHAnsi"/>
          <w:bCs/>
          <w:i/>
          <w:iCs/>
          <w:color w:val="auto"/>
          <w:sz w:val="24"/>
          <w:vertAlign w:val="superscript"/>
        </w:rPr>
        <w:t>nd</w:t>
      </w:r>
      <w:r w:rsidRPr="004F35B3">
        <w:rPr>
          <w:rFonts w:asciiTheme="majorHAnsi" w:hAnsiTheme="majorHAnsi"/>
          <w:bCs/>
          <w:i/>
          <w:iCs/>
          <w:color w:val="auto"/>
          <w:sz w:val="24"/>
        </w:rPr>
        <w:t xml:space="preserve"> Century Staffing </w:t>
      </w:r>
      <w:proofErr w:type="spellStart"/>
      <w:r w:rsidRPr="004F35B3">
        <w:rPr>
          <w:rFonts w:asciiTheme="majorHAnsi" w:hAnsiTheme="majorHAnsi"/>
          <w:bCs/>
          <w:i/>
          <w:iCs/>
          <w:color w:val="auto"/>
          <w:sz w:val="24"/>
        </w:rPr>
        <w:t>Techologies</w:t>
      </w:r>
      <w:proofErr w:type="spellEnd"/>
      <w:r w:rsidRPr="004F35B3">
        <w:rPr>
          <w:rFonts w:asciiTheme="majorHAnsi" w:hAnsiTheme="majorHAnsi"/>
          <w:bCs/>
          <w:i/>
          <w:iCs/>
          <w:color w:val="auto"/>
          <w:sz w:val="24"/>
        </w:rPr>
        <w:t>)</w:t>
      </w:r>
    </w:p>
    <w:p w14:paraId="6DFFA2B3" w14:textId="77777777" w:rsidR="00A433E1" w:rsidRPr="004F35B3" w:rsidRDefault="00A433E1" w:rsidP="00023851">
      <w:pPr>
        <w:pStyle w:val="ListBullet"/>
        <w:numPr>
          <w:ilvl w:val="0"/>
          <w:numId w:val="0"/>
        </w:numPr>
        <w:spacing w:line="240" w:lineRule="auto"/>
        <w:rPr>
          <w:rFonts w:asciiTheme="majorHAnsi" w:hAnsiTheme="majorHAnsi"/>
          <w:b/>
          <w:color w:val="auto"/>
          <w:sz w:val="24"/>
        </w:rPr>
      </w:pPr>
      <w:r w:rsidRPr="004F35B3">
        <w:rPr>
          <w:rFonts w:asciiTheme="majorHAnsi" w:hAnsiTheme="majorHAnsi"/>
          <w:b/>
          <w:color w:val="auto"/>
          <w:sz w:val="24"/>
        </w:rPr>
        <w:t>HEALTH DATA SPECIALIST| MAY – AUGUST 2019</w:t>
      </w:r>
    </w:p>
    <w:p w14:paraId="6E32173A" w14:textId="662EE541" w:rsidR="00B20AE5" w:rsidRPr="004F35B3" w:rsidRDefault="00A433E1" w:rsidP="00023851">
      <w:pPr>
        <w:pStyle w:val="ListBullet"/>
        <w:numPr>
          <w:ilvl w:val="0"/>
          <w:numId w:val="36"/>
        </w:numPr>
        <w:spacing w:line="240" w:lineRule="auto"/>
        <w:rPr>
          <w:color w:val="auto"/>
        </w:rPr>
      </w:pPr>
      <w:r w:rsidRPr="004F35B3">
        <w:rPr>
          <w:color w:val="auto"/>
        </w:rPr>
        <w:t>Created a database de-duplication program to identify duplicate records, perform merges, and improve data quality and database efficiency</w:t>
      </w:r>
      <w:r w:rsidR="00B20AE5" w:rsidRPr="004F35B3">
        <w:rPr>
          <w:color w:val="auto"/>
        </w:rPr>
        <w:t xml:space="preserve"> using </w:t>
      </w:r>
      <w:r w:rsidR="008C5A06" w:rsidRPr="004F35B3">
        <w:rPr>
          <w:color w:val="auto"/>
        </w:rPr>
        <w:t>an algorithm I designed</w:t>
      </w:r>
      <w:r w:rsidRPr="004F35B3">
        <w:rPr>
          <w:color w:val="auto"/>
        </w:rPr>
        <w:t>.</w:t>
      </w:r>
    </w:p>
    <w:p w14:paraId="3AE3AB07" w14:textId="77722705" w:rsidR="00A433E1" w:rsidRPr="004F35B3" w:rsidRDefault="00A433E1" w:rsidP="00023851">
      <w:pPr>
        <w:pStyle w:val="ListBullet"/>
        <w:numPr>
          <w:ilvl w:val="0"/>
          <w:numId w:val="36"/>
        </w:numPr>
        <w:spacing w:line="240" w:lineRule="auto"/>
        <w:rPr>
          <w:color w:val="auto"/>
        </w:rPr>
      </w:pPr>
      <w:r w:rsidRPr="004F35B3">
        <w:rPr>
          <w:color w:val="auto"/>
        </w:rPr>
        <w:t xml:space="preserve">Developed an easy-to-understand, step-by-step user protocol/training guide for non-computer scientists to use the program as part of an ongoing data improvement </w:t>
      </w:r>
      <w:r w:rsidR="00047802" w:rsidRPr="004F35B3">
        <w:rPr>
          <w:color w:val="auto"/>
        </w:rPr>
        <w:t>initiative</w:t>
      </w:r>
      <w:r w:rsidRPr="004F35B3">
        <w:rPr>
          <w:color w:val="auto"/>
        </w:rPr>
        <w:t>.</w:t>
      </w:r>
    </w:p>
    <w:p w14:paraId="4B24EE4E" w14:textId="77777777" w:rsidR="00A433E1" w:rsidRPr="004F35B3" w:rsidRDefault="00A433E1" w:rsidP="00023851">
      <w:pPr>
        <w:pStyle w:val="ListBullet"/>
        <w:numPr>
          <w:ilvl w:val="0"/>
          <w:numId w:val="36"/>
        </w:numPr>
        <w:spacing w:line="240" w:lineRule="auto"/>
        <w:rPr>
          <w:color w:val="auto"/>
        </w:rPr>
      </w:pPr>
      <w:r w:rsidRPr="004F35B3">
        <w:rPr>
          <w:color w:val="auto"/>
        </w:rPr>
        <w:t>Gave a presentation on the program/algorithm to senior program staff and shared ideas with information technology programmers for how the algorithm could be incorporated as a template into the state’s notifiable disease database.</w:t>
      </w:r>
    </w:p>
    <w:p w14:paraId="6DFD86B5" w14:textId="4E849E3B" w:rsidR="00A433E1" w:rsidRPr="004F35B3" w:rsidRDefault="00A433E1" w:rsidP="00023851">
      <w:pPr>
        <w:pStyle w:val="ListBullet"/>
        <w:numPr>
          <w:ilvl w:val="0"/>
          <w:numId w:val="36"/>
        </w:numPr>
        <w:spacing w:line="240" w:lineRule="auto"/>
        <w:rPr>
          <w:color w:val="auto"/>
        </w:rPr>
      </w:pPr>
      <w:r w:rsidRPr="004F35B3">
        <w:rPr>
          <w:color w:val="auto"/>
        </w:rPr>
        <w:t>Merged approximately 7,000 duplicate person records across 3 communicable diseases (Hepatitis C, Hepatitis B, and Lyme).</w:t>
      </w:r>
    </w:p>
    <w:p w14:paraId="4A34CDC2" w14:textId="0E0C856E" w:rsidR="008C5A06" w:rsidRPr="004F35B3" w:rsidRDefault="008C5A06" w:rsidP="00023851">
      <w:pPr>
        <w:pStyle w:val="ListBullet"/>
        <w:numPr>
          <w:ilvl w:val="0"/>
          <w:numId w:val="0"/>
        </w:numPr>
        <w:spacing w:line="240" w:lineRule="auto"/>
        <w:rPr>
          <w:rFonts w:asciiTheme="majorHAnsi" w:hAnsiTheme="majorHAnsi"/>
          <w:b/>
          <w:color w:val="auto"/>
          <w:sz w:val="24"/>
        </w:rPr>
      </w:pPr>
      <w:r w:rsidRPr="004F35B3">
        <w:rPr>
          <w:rFonts w:asciiTheme="majorHAnsi" w:hAnsiTheme="majorHAnsi"/>
          <w:b/>
          <w:color w:val="auto"/>
          <w:sz w:val="24"/>
        </w:rPr>
        <w:t>TUFTS UNIVERSITY, MEDFORD, MASSACHUSSETS</w:t>
      </w:r>
    </w:p>
    <w:p w14:paraId="3225B156" w14:textId="0E46B906" w:rsidR="00A433E1" w:rsidRPr="004F35B3" w:rsidRDefault="00A433E1" w:rsidP="00023851">
      <w:pPr>
        <w:pStyle w:val="ListBullet"/>
        <w:numPr>
          <w:ilvl w:val="0"/>
          <w:numId w:val="0"/>
        </w:numPr>
        <w:spacing w:line="240" w:lineRule="auto"/>
        <w:rPr>
          <w:rFonts w:asciiTheme="majorHAnsi" w:hAnsiTheme="majorHAnsi"/>
          <w:b/>
          <w:color w:val="auto"/>
          <w:sz w:val="24"/>
        </w:rPr>
      </w:pPr>
      <w:r w:rsidRPr="004F35B3">
        <w:rPr>
          <w:rFonts w:asciiTheme="majorHAnsi" w:hAnsiTheme="majorHAnsi"/>
          <w:b/>
          <w:color w:val="auto"/>
          <w:sz w:val="24"/>
        </w:rPr>
        <w:t>FRONT DESK ASSOCIATE | 2018 – PRESENT</w:t>
      </w:r>
    </w:p>
    <w:p w14:paraId="044D00E1" w14:textId="77777777" w:rsidR="00A433E1" w:rsidRPr="004F35B3" w:rsidRDefault="00A433E1" w:rsidP="00023851">
      <w:pPr>
        <w:pStyle w:val="ListBullet"/>
        <w:numPr>
          <w:ilvl w:val="0"/>
          <w:numId w:val="37"/>
        </w:numPr>
        <w:spacing w:line="240" w:lineRule="auto"/>
        <w:rPr>
          <w:color w:val="auto"/>
        </w:rPr>
      </w:pPr>
      <w:r w:rsidRPr="004F35B3">
        <w:rPr>
          <w:color w:val="auto"/>
        </w:rPr>
        <w:t>Maintain front desk area, providing information to students and parents about financial aid and class enrollment.</w:t>
      </w:r>
    </w:p>
    <w:p w14:paraId="192765D2" w14:textId="77777777" w:rsidR="00A433E1" w:rsidRPr="004F35B3" w:rsidRDefault="00A433E1" w:rsidP="00023851">
      <w:pPr>
        <w:pStyle w:val="ListBullet"/>
        <w:numPr>
          <w:ilvl w:val="0"/>
          <w:numId w:val="37"/>
        </w:numPr>
        <w:spacing w:line="240" w:lineRule="auto"/>
        <w:rPr>
          <w:color w:val="auto"/>
        </w:rPr>
      </w:pPr>
      <w:r w:rsidRPr="004F35B3">
        <w:rPr>
          <w:color w:val="auto"/>
        </w:rPr>
        <w:t>Respond to telephone and in-person information requests.</w:t>
      </w:r>
    </w:p>
    <w:p w14:paraId="1779F7F7" w14:textId="77777777" w:rsidR="00A433E1" w:rsidRPr="004F35B3" w:rsidRDefault="00A433E1" w:rsidP="00023851">
      <w:pPr>
        <w:pStyle w:val="ListBullet"/>
        <w:numPr>
          <w:ilvl w:val="0"/>
          <w:numId w:val="37"/>
        </w:numPr>
        <w:spacing w:line="240" w:lineRule="auto"/>
        <w:rPr>
          <w:color w:val="auto"/>
        </w:rPr>
      </w:pPr>
      <w:r w:rsidRPr="004F35B3">
        <w:rPr>
          <w:color w:val="auto"/>
        </w:rPr>
        <w:t xml:space="preserve">Handle private information including SSNs, bank information, and academic standing. </w:t>
      </w:r>
    </w:p>
    <w:p w14:paraId="52C96508" w14:textId="77777777" w:rsidR="00A433E1" w:rsidRPr="004F35B3" w:rsidRDefault="00A433E1" w:rsidP="00023851">
      <w:pPr>
        <w:pStyle w:val="ListBullet"/>
        <w:numPr>
          <w:ilvl w:val="0"/>
          <w:numId w:val="38"/>
        </w:numPr>
        <w:spacing w:line="240" w:lineRule="auto"/>
        <w:rPr>
          <w:color w:val="auto"/>
        </w:rPr>
      </w:pPr>
      <w:r w:rsidRPr="004F35B3">
        <w:rPr>
          <w:color w:val="auto"/>
        </w:rPr>
        <w:t>Summer 2017 – Summer 2018: Head lifeguard/morning and evening shift counselor</w:t>
      </w:r>
    </w:p>
    <w:p w14:paraId="29D0DA79" w14:textId="64561201" w:rsidR="00A433E1" w:rsidRPr="004F35B3" w:rsidRDefault="00B20AE5" w:rsidP="00023851">
      <w:pPr>
        <w:pStyle w:val="ListBullet"/>
        <w:numPr>
          <w:ilvl w:val="1"/>
          <w:numId w:val="38"/>
        </w:numPr>
        <w:spacing w:line="240" w:lineRule="auto"/>
        <w:rPr>
          <w:color w:val="auto"/>
        </w:rPr>
      </w:pPr>
      <w:r w:rsidRPr="004F35B3">
        <w:rPr>
          <w:color w:val="auto"/>
        </w:rPr>
        <w:t>CPR and First Aid certified</w:t>
      </w:r>
    </w:p>
    <w:p w14:paraId="54FD9FC8" w14:textId="77777777" w:rsidR="00DE4FF4" w:rsidRPr="004F35B3" w:rsidRDefault="00DE4FF4" w:rsidP="00DE4FF4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color w:val="auto"/>
        </w:rPr>
      </w:pPr>
    </w:p>
    <w:p w14:paraId="4E871154" w14:textId="77777777" w:rsidR="00D30576" w:rsidRPr="005A2451" w:rsidRDefault="00F7407E" w:rsidP="00023851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color w:val="2A7B88" w:themeColor="accent1" w:themeShade="BF"/>
        </w:rPr>
      </w:pPr>
      <w:r w:rsidRPr="005A2451">
        <w:rPr>
          <w:rFonts w:asciiTheme="majorHAnsi" w:hAnsiTheme="majorHAnsi"/>
          <w:b/>
          <w:color w:val="2A7B88" w:themeColor="accent1" w:themeShade="BF"/>
          <w:sz w:val="28"/>
        </w:rPr>
        <w:t>Projects</w:t>
      </w:r>
      <w:r w:rsidRPr="005A2451">
        <w:rPr>
          <w:color w:val="2A7B88" w:themeColor="accent1" w:themeShade="BF"/>
        </w:rPr>
        <w:t xml:space="preserve"> </w:t>
      </w:r>
    </w:p>
    <w:p w14:paraId="47C566EA" w14:textId="5C9E96F7" w:rsidR="00D30576" w:rsidRPr="004F35B3" w:rsidRDefault="00D30576" w:rsidP="00023851">
      <w:pPr>
        <w:pStyle w:val="ListBullet"/>
        <w:numPr>
          <w:ilvl w:val="0"/>
          <w:numId w:val="32"/>
        </w:numPr>
        <w:spacing w:line="240" w:lineRule="auto"/>
        <w:rPr>
          <w:color w:val="auto"/>
        </w:rPr>
      </w:pPr>
      <w:r w:rsidRPr="004F35B3">
        <w:rPr>
          <w:color w:val="auto"/>
        </w:rPr>
        <w:t>Database de-duplication(R): Finds duplicate patients given a database of case IDs and returns the percent chance that two given people are the same.</w:t>
      </w:r>
    </w:p>
    <w:p w14:paraId="5FCC542A" w14:textId="66D5BFB8" w:rsidR="00273BA1" w:rsidRPr="00381347" w:rsidRDefault="00194037" w:rsidP="00023851">
      <w:pPr>
        <w:pStyle w:val="ListBullet"/>
        <w:numPr>
          <w:ilvl w:val="0"/>
          <w:numId w:val="32"/>
        </w:numPr>
        <w:spacing w:line="240" w:lineRule="auto"/>
        <w:rPr>
          <w:rStyle w:val="Hyperlink"/>
          <w:color w:val="auto"/>
          <w:u w:val="none"/>
        </w:rPr>
      </w:pPr>
      <w:proofErr w:type="spellStart"/>
      <w:r w:rsidRPr="004F35B3">
        <w:rPr>
          <w:color w:val="auto"/>
        </w:rPr>
        <w:t>AboutMe</w:t>
      </w:r>
      <w:proofErr w:type="spellEnd"/>
      <w:r w:rsidRPr="004F35B3">
        <w:rPr>
          <w:color w:val="auto"/>
        </w:rPr>
        <w:t xml:space="preserve"> webpage</w:t>
      </w:r>
      <w:r w:rsidR="00A80A03" w:rsidRPr="004F35B3">
        <w:rPr>
          <w:color w:val="auto"/>
        </w:rPr>
        <w:t xml:space="preserve"> (html/CSS)</w:t>
      </w:r>
      <w:r w:rsidRPr="004F35B3">
        <w:rPr>
          <w:color w:val="auto"/>
        </w:rPr>
        <w:t>:</w:t>
      </w:r>
      <w:r w:rsidR="00FF381A" w:rsidRPr="004F35B3">
        <w:rPr>
          <w:color w:val="auto"/>
        </w:rPr>
        <w:t xml:space="preserve"> Website us</w:t>
      </w:r>
      <w:r w:rsidRPr="004F35B3">
        <w:rPr>
          <w:color w:val="auto"/>
        </w:rPr>
        <w:t xml:space="preserve">ed </w:t>
      </w:r>
      <w:r w:rsidR="007A5592" w:rsidRPr="004F35B3">
        <w:rPr>
          <w:color w:val="auto"/>
        </w:rPr>
        <w:t xml:space="preserve">as a platform to </w:t>
      </w:r>
      <w:r w:rsidR="00FF381A" w:rsidRPr="004F35B3">
        <w:rPr>
          <w:color w:val="auto"/>
        </w:rPr>
        <w:t xml:space="preserve">share some information about myself and some </w:t>
      </w:r>
      <w:r w:rsidR="005D530C" w:rsidRPr="004F35B3">
        <w:rPr>
          <w:color w:val="auto"/>
        </w:rPr>
        <w:t>fun projects I’ve done.</w:t>
      </w:r>
      <w:r w:rsidR="00D30576" w:rsidRPr="004F35B3">
        <w:rPr>
          <w:color w:val="auto"/>
        </w:rPr>
        <w:t xml:space="preserve"> </w:t>
      </w:r>
      <w:r w:rsidR="00846EAD" w:rsidRPr="004F35B3">
        <w:rPr>
          <w:color w:val="auto"/>
        </w:rPr>
        <w:t xml:space="preserve">Link: </w:t>
      </w:r>
      <w:hyperlink r:id="rId8" w:history="1">
        <w:r w:rsidR="00466A8D" w:rsidRPr="005A2451">
          <w:rPr>
            <w:rStyle w:val="Hyperlink"/>
          </w:rPr>
          <w:t>https://ajcervantes.github.io/AboutMe</w:t>
        </w:r>
      </w:hyperlink>
    </w:p>
    <w:p w14:paraId="000821A7" w14:textId="77777777" w:rsidR="00381347" w:rsidRDefault="00381347" w:rsidP="00023851">
      <w:pPr>
        <w:pStyle w:val="ListBullet"/>
        <w:numPr>
          <w:ilvl w:val="0"/>
          <w:numId w:val="32"/>
        </w:numPr>
        <w:spacing w:line="240" w:lineRule="auto"/>
        <w:rPr>
          <w:rStyle w:val="Hyperlink"/>
          <w:color w:val="auto"/>
          <w:u w:val="none"/>
        </w:rPr>
      </w:pPr>
      <w:r w:rsidRPr="00381347">
        <w:rPr>
          <w:rStyle w:val="Hyperlink"/>
          <w:color w:val="auto"/>
          <w:u w:val="none"/>
        </w:rPr>
        <w:t>Perry’s Washing</w:t>
      </w:r>
      <w:r>
        <w:rPr>
          <w:rStyle w:val="Hyperlink"/>
          <w:color w:val="auto"/>
          <w:u w:val="none"/>
        </w:rPr>
        <w:t xml:space="preserve">: Fake company website for a car wash company owned by Perry. </w:t>
      </w:r>
    </w:p>
    <w:p w14:paraId="3128EAA8" w14:textId="58102FD7" w:rsidR="00381347" w:rsidRPr="005A2451" w:rsidRDefault="00381347" w:rsidP="00381347">
      <w:pPr>
        <w:pStyle w:val="ListBullet"/>
        <w:numPr>
          <w:ilvl w:val="0"/>
          <w:numId w:val="0"/>
        </w:numPr>
        <w:spacing w:line="240" w:lineRule="auto"/>
        <w:ind w:left="720"/>
        <w:rPr>
          <w:color w:val="2A7B88" w:themeColor="accent1" w:themeShade="BF"/>
        </w:rPr>
      </w:pPr>
      <w:r>
        <w:rPr>
          <w:rStyle w:val="Hyperlink"/>
          <w:color w:val="auto"/>
          <w:u w:val="none"/>
        </w:rPr>
        <w:t xml:space="preserve">Link: </w:t>
      </w:r>
      <w:hyperlink r:id="rId9" w:history="1">
        <w:r w:rsidRPr="005A2451">
          <w:rPr>
            <w:rStyle w:val="Hyperlink"/>
          </w:rPr>
          <w:t>https://ajcervantes.github.io/perrywashes/index.html</w:t>
        </w:r>
      </w:hyperlink>
    </w:p>
    <w:p w14:paraId="2CD8B0EB" w14:textId="77777777" w:rsidR="00273E33" w:rsidRPr="004F35B3" w:rsidRDefault="00D30576" w:rsidP="00273E33">
      <w:pPr>
        <w:pStyle w:val="ListBullet"/>
        <w:numPr>
          <w:ilvl w:val="0"/>
          <w:numId w:val="32"/>
        </w:numPr>
        <w:spacing w:line="240" w:lineRule="auto"/>
        <w:rPr>
          <w:color w:val="auto"/>
        </w:rPr>
      </w:pPr>
      <w:r w:rsidRPr="004F35B3">
        <w:rPr>
          <w:color w:val="auto"/>
        </w:rPr>
        <w:t xml:space="preserve">Space </w:t>
      </w:r>
      <w:r w:rsidR="002C44CD" w:rsidRPr="004F35B3">
        <w:rPr>
          <w:color w:val="auto"/>
        </w:rPr>
        <w:t>Invaders (</w:t>
      </w:r>
      <w:r w:rsidRPr="004F35B3">
        <w:rPr>
          <w:color w:val="auto"/>
        </w:rPr>
        <w:t xml:space="preserve">VHDL): </w:t>
      </w:r>
      <w:r w:rsidR="007D66E5" w:rsidRPr="004F35B3">
        <w:rPr>
          <w:color w:val="auto"/>
        </w:rPr>
        <w:t>Runs one level of space invaders on an FPGA.</w:t>
      </w:r>
    </w:p>
    <w:p w14:paraId="1BF18BA0" w14:textId="20E79952" w:rsidR="00273BA1" w:rsidRPr="005A2451" w:rsidRDefault="00273BA1" w:rsidP="00273E33">
      <w:pPr>
        <w:pStyle w:val="ListBullet"/>
        <w:numPr>
          <w:ilvl w:val="0"/>
          <w:numId w:val="32"/>
        </w:numPr>
        <w:spacing w:line="240" w:lineRule="auto"/>
        <w:rPr>
          <w:color w:val="2A7B88" w:themeColor="accent1" w:themeShade="BF"/>
        </w:rPr>
      </w:pPr>
      <w:r w:rsidRPr="004F35B3">
        <w:rPr>
          <w:color w:val="auto"/>
        </w:rPr>
        <w:t xml:space="preserve">GitHub link: </w:t>
      </w:r>
      <w:hyperlink r:id="rId10" w:history="1">
        <w:r w:rsidR="00F022B5" w:rsidRPr="005A2451">
          <w:rPr>
            <w:rStyle w:val="Hyperlink"/>
          </w:rPr>
          <w:t>https://github.com/AJCervantes?tab=repositories</w:t>
        </w:r>
      </w:hyperlink>
      <w:r w:rsidR="00F022B5" w:rsidRPr="005A2451">
        <w:rPr>
          <w:color w:val="2A7B88" w:themeColor="accent1" w:themeShade="BF"/>
        </w:rPr>
        <w:t xml:space="preserve"> </w:t>
      </w:r>
    </w:p>
    <w:p w14:paraId="6FF19436" w14:textId="77777777" w:rsidR="00DE4FF4" w:rsidRPr="004F35B3" w:rsidRDefault="00DE4FF4" w:rsidP="00DE4FF4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color w:val="auto"/>
        </w:rPr>
      </w:pPr>
    </w:p>
    <w:p w14:paraId="1A86CEA3" w14:textId="01E19733" w:rsidR="00B04A23" w:rsidRPr="005A2451" w:rsidRDefault="00590F58" w:rsidP="00B04A23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color w:val="auto"/>
        </w:rPr>
      </w:pPr>
      <w:r w:rsidRPr="005A2451">
        <w:rPr>
          <w:rFonts w:asciiTheme="majorHAnsi" w:hAnsiTheme="majorHAnsi"/>
          <w:b/>
          <w:color w:val="2A7B88" w:themeColor="accent1" w:themeShade="BF"/>
          <w:sz w:val="28"/>
        </w:rPr>
        <w:t>Skills</w:t>
      </w:r>
      <w:r w:rsidR="00B04A23" w:rsidRPr="005A2451">
        <w:rPr>
          <w:color w:val="2A7B88" w:themeColor="accent1" w:themeShade="BF"/>
        </w:rPr>
        <w:t xml:space="preserve"> </w:t>
      </w:r>
    </w:p>
    <w:p w14:paraId="555237E9" w14:textId="753A0622" w:rsidR="00224E70" w:rsidRPr="004F35B3" w:rsidRDefault="00960A43" w:rsidP="00023851">
      <w:pPr>
        <w:pStyle w:val="ListBullet"/>
        <w:numPr>
          <w:ilvl w:val="0"/>
          <w:numId w:val="35"/>
        </w:numPr>
        <w:spacing w:line="240" w:lineRule="auto"/>
        <w:rPr>
          <w:color w:val="auto"/>
        </w:rPr>
      </w:pPr>
      <w:r w:rsidRPr="004F35B3">
        <w:rPr>
          <w:color w:val="auto"/>
        </w:rPr>
        <w:t>Programming</w:t>
      </w:r>
      <w:r w:rsidR="0067239B" w:rsidRPr="004F35B3">
        <w:rPr>
          <w:color w:val="auto"/>
        </w:rPr>
        <w:t xml:space="preserve"> languages</w:t>
      </w:r>
      <w:r w:rsidRPr="004F35B3">
        <w:rPr>
          <w:color w:val="auto"/>
        </w:rPr>
        <w:t xml:space="preserve">: </w:t>
      </w:r>
      <w:r w:rsidR="00957CD0" w:rsidRPr="004F35B3">
        <w:rPr>
          <w:color w:val="auto"/>
        </w:rPr>
        <w:t xml:space="preserve">C, </w:t>
      </w:r>
      <w:r w:rsidRPr="004F35B3">
        <w:rPr>
          <w:color w:val="auto"/>
        </w:rPr>
        <w:t xml:space="preserve">C++, </w:t>
      </w:r>
      <w:r w:rsidR="00194037" w:rsidRPr="004F35B3">
        <w:rPr>
          <w:color w:val="auto"/>
        </w:rPr>
        <w:t xml:space="preserve">html, R, </w:t>
      </w:r>
      <w:r w:rsidR="00957CD0" w:rsidRPr="004F35B3">
        <w:rPr>
          <w:color w:val="auto"/>
        </w:rPr>
        <w:t xml:space="preserve">VHDL, </w:t>
      </w:r>
      <w:r w:rsidRPr="004F35B3">
        <w:rPr>
          <w:color w:val="auto"/>
        </w:rPr>
        <w:t xml:space="preserve">MATLAB, Visual Basic, </w:t>
      </w:r>
      <w:r w:rsidR="00957CD0" w:rsidRPr="004F35B3">
        <w:rPr>
          <w:color w:val="auto"/>
        </w:rPr>
        <w:t>Mathematica</w:t>
      </w:r>
    </w:p>
    <w:p w14:paraId="0B98AEE7" w14:textId="77777777" w:rsidR="00224E70" w:rsidRPr="004F35B3" w:rsidRDefault="00194037" w:rsidP="00023851">
      <w:pPr>
        <w:pStyle w:val="ListBullet"/>
        <w:numPr>
          <w:ilvl w:val="1"/>
          <w:numId w:val="35"/>
        </w:numPr>
        <w:spacing w:line="240" w:lineRule="auto"/>
        <w:rPr>
          <w:color w:val="auto"/>
        </w:rPr>
      </w:pPr>
      <w:r w:rsidRPr="004F35B3">
        <w:rPr>
          <w:color w:val="auto"/>
        </w:rPr>
        <w:t xml:space="preserve">Currently </w:t>
      </w:r>
      <w:r w:rsidR="00C20E53" w:rsidRPr="004F35B3">
        <w:rPr>
          <w:color w:val="auto"/>
        </w:rPr>
        <w:t>learning</w:t>
      </w:r>
      <w:r w:rsidRPr="004F35B3">
        <w:rPr>
          <w:color w:val="auto"/>
        </w:rPr>
        <w:t>: Python, JavaScript, Latex, C#</w:t>
      </w:r>
    </w:p>
    <w:p w14:paraId="2DDCA8C9" w14:textId="7BDB1A02" w:rsidR="00224E70" w:rsidRPr="004F35B3" w:rsidRDefault="00D46F48" w:rsidP="00023851">
      <w:pPr>
        <w:pStyle w:val="ListBullet"/>
        <w:numPr>
          <w:ilvl w:val="0"/>
          <w:numId w:val="35"/>
        </w:numPr>
        <w:spacing w:line="240" w:lineRule="auto"/>
        <w:rPr>
          <w:color w:val="auto"/>
        </w:rPr>
      </w:pPr>
      <w:r w:rsidRPr="004F35B3">
        <w:rPr>
          <w:color w:val="auto"/>
        </w:rPr>
        <w:t xml:space="preserve">Software: </w:t>
      </w:r>
      <w:r w:rsidR="00F5509B" w:rsidRPr="004F35B3">
        <w:rPr>
          <w:color w:val="auto"/>
        </w:rPr>
        <w:t>Unity Game Engine, Microsoft Office</w:t>
      </w:r>
    </w:p>
    <w:p w14:paraId="27598222" w14:textId="283001FE" w:rsidR="00666DC1" w:rsidRPr="004F35B3" w:rsidRDefault="00F5509B" w:rsidP="00023851">
      <w:pPr>
        <w:pStyle w:val="ListBullet"/>
        <w:numPr>
          <w:ilvl w:val="0"/>
          <w:numId w:val="35"/>
        </w:numPr>
        <w:spacing w:line="240" w:lineRule="auto"/>
        <w:rPr>
          <w:color w:val="auto"/>
        </w:rPr>
      </w:pPr>
      <w:r w:rsidRPr="004F35B3">
        <w:rPr>
          <w:color w:val="auto"/>
        </w:rPr>
        <w:t xml:space="preserve">Machinery: </w:t>
      </w:r>
      <w:r w:rsidR="00666DC1" w:rsidRPr="004F35B3">
        <w:rPr>
          <w:color w:val="auto"/>
        </w:rPr>
        <w:t>laser cutting</w:t>
      </w:r>
      <w:r w:rsidR="00C030C5" w:rsidRPr="004F35B3">
        <w:rPr>
          <w:color w:val="auto"/>
        </w:rPr>
        <w:t xml:space="preserve">, </w:t>
      </w:r>
      <w:r w:rsidR="003279E5" w:rsidRPr="004F35B3">
        <w:rPr>
          <w:color w:val="auto"/>
        </w:rPr>
        <w:t>d</w:t>
      </w:r>
      <w:r w:rsidR="00C030C5" w:rsidRPr="004F35B3">
        <w:rPr>
          <w:color w:val="auto"/>
        </w:rPr>
        <w:t xml:space="preserve">rill </w:t>
      </w:r>
      <w:r w:rsidR="003279E5" w:rsidRPr="004F35B3">
        <w:rPr>
          <w:color w:val="auto"/>
        </w:rPr>
        <w:t>p</w:t>
      </w:r>
      <w:r w:rsidR="00C030C5" w:rsidRPr="004F35B3">
        <w:rPr>
          <w:color w:val="auto"/>
        </w:rPr>
        <w:t>ress</w:t>
      </w:r>
      <w:r w:rsidR="001666AB" w:rsidRPr="004F35B3">
        <w:rPr>
          <w:color w:val="auto"/>
        </w:rPr>
        <w:t>, and 3D printing</w:t>
      </w:r>
      <w:r w:rsidR="00C030C5" w:rsidRPr="004F35B3">
        <w:rPr>
          <w:color w:val="auto"/>
        </w:rPr>
        <w:t xml:space="preserve"> </w:t>
      </w:r>
    </w:p>
    <w:p w14:paraId="2ED0F769" w14:textId="77777777" w:rsidR="000E1EAE" w:rsidRPr="004F35B3" w:rsidRDefault="000E1EAE" w:rsidP="00023851">
      <w:pPr>
        <w:pStyle w:val="ListBullet"/>
        <w:numPr>
          <w:ilvl w:val="0"/>
          <w:numId w:val="0"/>
        </w:numPr>
        <w:spacing w:line="240" w:lineRule="auto"/>
        <w:ind w:left="360"/>
        <w:rPr>
          <w:color w:val="auto"/>
        </w:rPr>
      </w:pPr>
    </w:p>
    <w:p w14:paraId="44C69708" w14:textId="77777777" w:rsidR="0041061C" w:rsidRPr="00D36C7D" w:rsidRDefault="0041061C" w:rsidP="00023851">
      <w:pPr>
        <w:pStyle w:val="ListBullet"/>
        <w:numPr>
          <w:ilvl w:val="0"/>
          <w:numId w:val="0"/>
        </w:numPr>
        <w:spacing w:line="240" w:lineRule="auto"/>
        <w:ind w:left="432"/>
      </w:pPr>
      <w:bookmarkStart w:id="0" w:name="_GoBack"/>
      <w:bookmarkEnd w:id="0"/>
    </w:p>
    <w:p w14:paraId="691BA006" w14:textId="15882440" w:rsidR="00086152" w:rsidRPr="00AE7126" w:rsidRDefault="00086152" w:rsidP="00023851">
      <w:pPr>
        <w:pStyle w:val="ListBullet"/>
        <w:numPr>
          <w:ilvl w:val="0"/>
          <w:numId w:val="0"/>
        </w:numPr>
        <w:spacing w:line="240" w:lineRule="auto"/>
      </w:pPr>
    </w:p>
    <w:sectPr w:rsidR="00086152" w:rsidRPr="00AE7126" w:rsidSect="00715D14"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D917B" w14:textId="77777777" w:rsidR="001A436E" w:rsidRDefault="001A436E">
      <w:pPr>
        <w:spacing w:after="0"/>
      </w:pPr>
      <w:r>
        <w:separator/>
      </w:r>
    </w:p>
  </w:endnote>
  <w:endnote w:type="continuationSeparator" w:id="0">
    <w:p w14:paraId="568A5B74" w14:textId="77777777" w:rsidR="001A436E" w:rsidRDefault="001A43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F78CF" w14:textId="41ED58A9" w:rsidR="006270A9" w:rsidRDefault="0054058E">
    <w:pPr>
      <w:pStyle w:val="Footer"/>
    </w:pPr>
    <w:r>
      <w:t>Cervantes, p</w:t>
    </w:r>
    <w:r w:rsidR="009D5933">
      <w:t xml:space="preserve">age </w:t>
    </w:r>
    <w:r w:rsidR="009D5933">
      <w:fldChar w:fldCharType="begin"/>
    </w:r>
    <w:r w:rsidR="009D5933">
      <w:instrText xml:space="preserve"> PAGE   \* MERGEFORMAT </w:instrText>
    </w:r>
    <w:r w:rsidR="009D5933">
      <w:fldChar w:fldCharType="separate"/>
    </w:r>
    <w:r w:rsidR="000641E5">
      <w:rPr>
        <w:noProof/>
      </w:rPr>
      <w:t>2</w:t>
    </w:r>
    <w:r w:rsidR="009D59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B5BB6" w14:textId="77777777" w:rsidR="001A436E" w:rsidRDefault="001A436E">
      <w:pPr>
        <w:spacing w:after="0"/>
      </w:pPr>
      <w:r>
        <w:separator/>
      </w:r>
    </w:p>
  </w:footnote>
  <w:footnote w:type="continuationSeparator" w:id="0">
    <w:p w14:paraId="2D9D8E58" w14:textId="77777777" w:rsidR="001A436E" w:rsidRDefault="001A43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6ADB5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2310EC"/>
    <w:multiLevelType w:val="hybridMultilevel"/>
    <w:tmpl w:val="AEB8667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4654FD"/>
    <w:multiLevelType w:val="hybridMultilevel"/>
    <w:tmpl w:val="6CB84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D42DF"/>
    <w:multiLevelType w:val="multilevel"/>
    <w:tmpl w:val="3FAE7A4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826F4"/>
    <w:multiLevelType w:val="hybridMultilevel"/>
    <w:tmpl w:val="27A42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16F4F"/>
    <w:multiLevelType w:val="hybridMultilevel"/>
    <w:tmpl w:val="0096B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7876C0"/>
    <w:multiLevelType w:val="hybridMultilevel"/>
    <w:tmpl w:val="E1728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90E40"/>
    <w:multiLevelType w:val="hybridMultilevel"/>
    <w:tmpl w:val="AF76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561A7"/>
    <w:multiLevelType w:val="hybridMultilevel"/>
    <w:tmpl w:val="21A8A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7215ED7"/>
    <w:multiLevelType w:val="hybridMultilevel"/>
    <w:tmpl w:val="2C4CE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2F4D37"/>
    <w:multiLevelType w:val="multilevel"/>
    <w:tmpl w:val="1602CE32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8" w15:restartNumberingAfterBreak="0">
    <w:nsid w:val="641F490B"/>
    <w:multiLevelType w:val="hybridMultilevel"/>
    <w:tmpl w:val="CA9EA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60D9C"/>
    <w:multiLevelType w:val="hybridMultilevel"/>
    <w:tmpl w:val="9F16B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25008"/>
    <w:multiLevelType w:val="hybridMultilevel"/>
    <w:tmpl w:val="FE3AA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92608BE"/>
    <w:multiLevelType w:val="hybridMultilevel"/>
    <w:tmpl w:val="22F43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D125A"/>
    <w:multiLevelType w:val="hybridMultilevel"/>
    <w:tmpl w:val="837E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94432B"/>
    <w:multiLevelType w:val="hybridMultilevel"/>
    <w:tmpl w:val="1AB28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4"/>
  </w:num>
  <w:num w:numId="16">
    <w:abstractNumId w:val="13"/>
  </w:num>
  <w:num w:numId="17">
    <w:abstractNumId w:val="20"/>
  </w:num>
  <w:num w:numId="18">
    <w:abstractNumId w:val="11"/>
  </w:num>
  <w:num w:numId="19">
    <w:abstractNumId w:val="32"/>
  </w:num>
  <w:num w:numId="20">
    <w:abstractNumId w:val="25"/>
  </w:num>
  <w:num w:numId="21">
    <w:abstractNumId w:val="12"/>
  </w:num>
  <w:num w:numId="22">
    <w:abstractNumId w:val="17"/>
  </w:num>
  <w:num w:numId="23">
    <w:abstractNumId w:val="31"/>
  </w:num>
  <w:num w:numId="24">
    <w:abstractNumId w:val="10"/>
  </w:num>
  <w:num w:numId="25">
    <w:abstractNumId w:val="18"/>
  </w:num>
  <w:num w:numId="26">
    <w:abstractNumId w:val="34"/>
  </w:num>
  <w:num w:numId="27">
    <w:abstractNumId w:val="19"/>
  </w:num>
  <w:num w:numId="28">
    <w:abstractNumId w:val="29"/>
  </w:num>
  <w:num w:numId="29">
    <w:abstractNumId w:val="23"/>
  </w:num>
  <w:num w:numId="30">
    <w:abstractNumId w:val="22"/>
  </w:num>
  <w:num w:numId="31">
    <w:abstractNumId w:val="15"/>
  </w:num>
  <w:num w:numId="32">
    <w:abstractNumId w:val="14"/>
  </w:num>
  <w:num w:numId="33">
    <w:abstractNumId w:val="27"/>
  </w:num>
  <w:num w:numId="34">
    <w:abstractNumId w:val="30"/>
  </w:num>
  <w:num w:numId="35">
    <w:abstractNumId w:val="33"/>
  </w:num>
  <w:num w:numId="36">
    <w:abstractNumId w:val="21"/>
  </w:num>
  <w:num w:numId="37">
    <w:abstractNumId w:val="26"/>
  </w:num>
  <w:num w:numId="38">
    <w:abstractNumId w:val="35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E2"/>
    <w:rsid w:val="00023851"/>
    <w:rsid w:val="00045E1F"/>
    <w:rsid w:val="00047802"/>
    <w:rsid w:val="00063DA7"/>
    <w:rsid w:val="000641E5"/>
    <w:rsid w:val="00080360"/>
    <w:rsid w:val="000843CB"/>
    <w:rsid w:val="00086152"/>
    <w:rsid w:val="000A4F59"/>
    <w:rsid w:val="000C161E"/>
    <w:rsid w:val="000C20BC"/>
    <w:rsid w:val="000C5008"/>
    <w:rsid w:val="000D0079"/>
    <w:rsid w:val="000D58BB"/>
    <w:rsid w:val="000E1EAE"/>
    <w:rsid w:val="000F613C"/>
    <w:rsid w:val="00106DE3"/>
    <w:rsid w:val="0011548E"/>
    <w:rsid w:val="00141A4C"/>
    <w:rsid w:val="001666AB"/>
    <w:rsid w:val="00192442"/>
    <w:rsid w:val="00194037"/>
    <w:rsid w:val="001A2165"/>
    <w:rsid w:val="001A436E"/>
    <w:rsid w:val="001B29CF"/>
    <w:rsid w:val="001B4672"/>
    <w:rsid w:val="001C24CA"/>
    <w:rsid w:val="001D1BA5"/>
    <w:rsid w:val="001F5257"/>
    <w:rsid w:val="00224E70"/>
    <w:rsid w:val="00240055"/>
    <w:rsid w:val="00251948"/>
    <w:rsid w:val="00264510"/>
    <w:rsid w:val="00271479"/>
    <w:rsid w:val="00271BCE"/>
    <w:rsid w:val="00273BA1"/>
    <w:rsid w:val="00273E33"/>
    <w:rsid w:val="0028220F"/>
    <w:rsid w:val="002969D1"/>
    <w:rsid w:val="002A269E"/>
    <w:rsid w:val="002A6405"/>
    <w:rsid w:val="002C22B6"/>
    <w:rsid w:val="002C44CD"/>
    <w:rsid w:val="00306CC2"/>
    <w:rsid w:val="0031629E"/>
    <w:rsid w:val="003279E5"/>
    <w:rsid w:val="0034007C"/>
    <w:rsid w:val="00347346"/>
    <w:rsid w:val="00354704"/>
    <w:rsid w:val="00356C14"/>
    <w:rsid w:val="00381347"/>
    <w:rsid w:val="00385066"/>
    <w:rsid w:val="003924AF"/>
    <w:rsid w:val="0039794B"/>
    <w:rsid w:val="003E10E3"/>
    <w:rsid w:val="003E4C15"/>
    <w:rsid w:val="003E71CC"/>
    <w:rsid w:val="003E7A86"/>
    <w:rsid w:val="003F67AB"/>
    <w:rsid w:val="004079DF"/>
    <w:rsid w:val="0041061C"/>
    <w:rsid w:val="00442D12"/>
    <w:rsid w:val="00466A8D"/>
    <w:rsid w:val="0047238B"/>
    <w:rsid w:val="004A71AC"/>
    <w:rsid w:val="004B6FCF"/>
    <w:rsid w:val="004C4242"/>
    <w:rsid w:val="004F35B3"/>
    <w:rsid w:val="004F599F"/>
    <w:rsid w:val="0050473D"/>
    <w:rsid w:val="0053647C"/>
    <w:rsid w:val="0054058E"/>
    <w:rsid w:val="00553CBA"/>
    <w:rsid w:val="00590F58"/>
    <w:rsid w:val="005A2451"/>
    <w:rsid w:val="005B36FF"/>
    <w:rsid w:val="005B3F65"/>
    <w:rsid w:val="005D530C"/>
    <w:rsid w:val="005E02D1"/>
    <w:rsid w:val="00617B26"/>
    <w:rsid w:val="006270A9"/>
    <w:rsid w:val="00654812"/>
    <w:rsid w:val="00666DC1"/>
    <w:rsid w:val="0067239B"/>
    <w:rsid w:val="00675956"/>
    <w:rsid w:val="00681034"/>
    <w:rsid w:val="00683546"/>
    <w:rsid w:val="006961F2"/>
    <w:rsid w:val="006A2073"/>
    <w:rsid w:val="006D7D12"/>
    <w:rsid w:val="00712A6F"/>
    <w:rsid w:val="00715D14"/>
    <w:rsid w:val="007234E5"/>
    <w:rsid w:val="007468DE"/>
    <w:rsid w:val="007674BB"/>
    <w:rsid w:val="00785D44"/>
    <w:rsid w:val="007A2220"/>
    <w:rsid w:val="007A5592"/>
    <w:rsid w:val="007B112F"/>
    <w:rsid w:val="007D66E5"/>
    <w:rsid w:val="007F14C1"/>
    <w:rsid w:val="00816216"/>
    <w:rsid w:val="00821FC5"/>
    <w:rsid w:val="00846EAD"/>
    <w:rsid w:val="00875FBC"/>
    <w:rsid w:val="0087734B"/>
    <w:rsid w:val="0088552C"/>
    <w:rsid w:val="008B79C1"/>
    <w:rsid w:val="008C11C2"/>
    <w:rsid w:val="008C1371"/>
    <w:rsid w:val="008C5A06"/>
    <w:rsid w:val="008E7C86"/>
    <w:rsid w:val="00920457"/>
    <w:rsid w:val="0095440F"/>
    <w:rsid w:val="00957CD0"/>
    <w:rsid w:val="00960A43"/>
    <w:rsid w:val="009628B1"/>
    <w:rsid w:val="009A0ACA"/>
    <w:rsid w:val="009A70BB"/>
    <w:rsid w:val="009C0CAA"/>
    <w:rsid w:val="009D5933"/>
    <w:rsid w:val="00A04420"/>
    <w:rsid w:val="00A22FA2"/>
    <w:rsid w:val="00A433E1"/>
    <w:rsid w:val="00A44588"/>
    <w:rsid w:val="00A456A2"/>
    <w:rsid w:val="00A74A5D"/>
    <w:rsid w:val="00A74CE0"/>
    <w:rsid w:val="00A80A03"/>
    <w:rsid w:val="00A92269"/>
    <w:rsid w:val="00A9755F"/>
    <w:rsid w:val="00AC3C01"/>
    <w:rsid w:val="00AD3A93"/>
    <w:rsid w:val="00AE0A02"/>
    <w:rsid w:val="00AE1B7C"/>
    <w:rsid w:val="00AE7126"/>
    <w:rsid w:val="00AF5D9A"/>
    <w:rsid w:val="00B04A23"/>
    <w:rsid w:val="00B20AE5"/>
    <w:rsid w:val="00B80247"/>
    <w:rsid w:val="00B80954"/>
    <w:rsid w:val="00BA5EC2"/>
    <w:rsid w:val="00BB4BD8"/>
    <w:rsid w:val="00BC5159"/>
    <w:rsid w:val="00BD768D"/>
    <w:rsid w:val="00C030C5"/>
    <w:rsid w:val="00C0418D"/>
    <w:rsid w:val="00C13C33"/>
    <w:rsid w:val="00C20E53"/>
    <w:rsid w:val="00C27B8F"/>
    <w:rsid w:val="00C47658"/>
    <w:rsid w:val="00C61F8E"/>
    <w:rsid w:val="00C976B4"/>
    <w:rsid w:val="00CB2E06"/>
    <w:rsid w:val="00CD5E9C"/>
    <w:rsid w:val="00CE2FEA"/>
    <w:rsid w:val="00CF01E9"/>
    <w:rsid w:val="00D273A8"/>
    <w:rsid w:val="00D30576"/>
    <w:rsid w:val="00D36C7D"/>
    <w:rsid w:val="00D46F48"/>
    <w:rsid w:val="00D54929"/>
    <w:rsid w:val="00D76D0C"/>
    <w:rsid w:val="00D95CAE"/>
    <w:rsid w:val="00DD5BAA"/>
    <w:rsid w:val="00DE4FF4"/>
    <w:rsid w:val="00E115F4"/>
    <w:rsid w:val="00E652FE"/>
    <w:rsid w:val="00E75732"/>
    <w:rsid w:val="00E83E4B"/>
    <w:rsid w:val="00E85EF5"/>
    <w:rsid w:val="00EA0CE2"/>
    <w:rsid w:val="00ED1380"/>
    <w:rsid w:val="00F022B5"/>
    <w:rsid w:val="00F26364"/>
    <w:rsid w:val="00F408A2"/>
    <w:rsid w:val="00F5509B"/>
    <w:rsid w:val="00F7407E"/>
    <w:rsid w:val="00F7427C"/>
    <w:rsid w:val="00F8765D"/>
    <w:rsid w:val="00FA6370"/>
    <w:rsid w:val="00FB4691"/>
    <w:rsid w:val="00FC3F3F"/>
    <w:rsid w:val="00FE0CB5"/>
    <w:rsid w:val="00FF082A"/>
    <w:rsid w:val="00F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2A749C"/>
  <w15:docId w15:val="{8F18B5B2-075F-4F52-AC27-6A19D2FE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73B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cervantes.github.io/About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JCervantes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jcervantes.github.io/perrywashes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359E0-324D-42C4-BFC4-AD6395D21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Tufts User</dc:creator>
  <cp:lastModifiedBy>Andrew Cervantes</cp:lastModifiedBy>
  <cp:revision>2</cp:revision>
  <dcterms:created xsi:type="dcterms:W3CDTF">2019-09-18T14:07:00Z</dcterms:created>
  <dcterms:modified xsi:type="dcterms:W3CDTF">2019-09-18T14:07:00Z</dcterms:modified>
  <cp:version/>
</cp:coreProperties>
</file>